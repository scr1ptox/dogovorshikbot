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7669" w14:textId="77777777" w:rsidR="00B71E40" w:rsidRPr="0039034E" w:rsidRDefault="00B71E40">
      <w:pPr>
        <w:spacing w:before="120" w:after="0" w:line="240" w:lineRule="auto"/>
        <w:ind w:left="-57" w:firstLine="709"/>
        <w:jc w:val="center"/>
        <w:rPr>
          <w:lang w:val="en-US"/>
        </w:rPr>
      </w:pPr>
    </w:p>
    <w:p w14:paraId="67A371A9" w14:textId="77777777" w:rsidR="00B71E40" w:rsidRDefault="00C6182E">
      <w:pPr>
        <w:spacing w:before="120" w:after="0" w:line="240" w:lineRule="auto"/>
        <w:ind w:left="-57" w:firstLine="709"/>
        <w:jc w:val="center"/>
      </w:pPr>
      <w:r>
        <w:rPr>
          <w:noProof/>
        </w:rPr>
        <w:drawing>
          <wp:inline distT="0" distB="0" distL="0" distR="0" wp14:anchorId="5D973C7B" wp14:editId="6A344CA3">
            <wp:extent cx="791845" cy="562062"/>
            <wp:effectExtent l="0" t="0" r="0" b="0"/>
            <wp:docPr id="172951767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767" name="Рисунок 1" descr="Изображение выглядит как текст, Шрифт, Графика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8"/>
                    <a:stretch/>
                  </pic:blipFill>
                  <pic:spPr bwMode="auto">
                    <a:xfrm>
                      <a:off x="0" y="0"/>
                      <a:ext cx="791845" cy="56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403B" w14:textId="38B31764" w:rsidR="00B71E40" w:rsidRDefault="00C6182E">
      <w:pPr>
        <w:spacing w:before="120" w:after="0" w:line="240" w:lineRule="auto"/>
        <w:ind w:firstLine="709"/>
        <w:jc w:val="center"/>
        <w:rPr>
          <w:b/>
          <w:vertAlign w:val="baseline"/>
        </w:rPr>
      </w:pPr>
      <w:r>
        <w:rPr>
          <w:b/>
          <w:vertAlign w:val="baseline"/>
        </w:rPr>
        <w:t xml:space="preserve">ДОГОВОР КУПЛИ-ПРОДАЖИ № </w:t>
      </w:r>
      <w:r w:rsidR="0053350E" w:rsidRPr="0053350E">
        <w:rPr>
          <w:b/>
          <w:vertAlign w:val="baseline"/>
        </w:rPr>
        <w:t>{{</w:t>
      </w:r>
      <w:proofErr w:type="spellStart"/>
      <w:r w:rsidR="0053350E">
        <w:rPr>
          <w:b/>
          <w:vertAlign w:val="baseline"/>
          <w:lang w:val="en-US"/>
        </w:rPr>
        <w:t>nomer</w:t>
      </w:r>
      <w:proofErr w:type="spellEnd"/>
      <w:r w:rsidR="0053350E" w:rsidRPr="0053350E">
        <w:rPr>
          <w:b/>
          <w:vertAlign w:val="baseline"/>
        </w:rPr>
        <w:t>_</w:t>
      </w:r>
      <w:proofErr w:type="spellStart"/>
      <w:r w:rsidR="0053350E">
        <w:rPr>
          <w:b/>
          <w:vertAlign w:val="baseline"/>
          <w:lang w:val="en-US"/>
        </w:rPr>
        <w:t>dogovora</w:t>
      </w:r>
      <w:proofErr w:type="spellEnd"/>
      <w:r w:rsidR="0053350E" w:rsidRPr="0053350E">
        <w:rPr>
          <w:b/>
          <w:vertAlign w:val="baseline"/>
        </w:rPr>
        <w:t>}}</w:t>
      </w:r>
    </w:p>
    <w:p w14:paraId="7C48D71F" w14:textId="77777777" w:rsidR="00B71E40" w:rsidRDefault="00C6182E">
      <w:pPr>
        <w:spacing w:after="0" w:line="240" w:lineRule="auto"/>
        <w:ind w:firstLine="709"/>
        <w:jc w:val="center"/>
        <w:rPr>
          <w:bCs/>
          <w:vertAlign w:val="baseline"/>
        </w:rPr>
      </w:pPr>
      <w:r>
        <w:rPr>
          <w:bCs/>
          <w:vertAlign w:val="baseline"/>
        </w:rPr>
        <w:t>(с условием рассрочки платежа - мур</w:t>
      </w:r>
      <w:r>
        <w:rPr>
          <w:rFonts w:cs="Times New Roman"/>
          <w:bCs/>
          <w:vertAlign w:val="baseline"/>
        </w:rPr>
        <w:t>á</w:t>
      </w:r>
      <w:r>
        <w:rPr>
          <w:bCs/>
          <w:vertAlign w:val="baseline"/>
        </w:rPr>
        <w:t>баха)</w:t>
      </w:r>
    </w:p>
    <w:p w14:paraId="1171A93D" w14:textId="0E435D7B" w:rsidR="00B71E40" w:rsidRDefault="00C6182E" w:rsidP="00BE7AF2">
      <w:pPr>
        <w:spacing w:after="0" w:line="240" w:lineRule="auto"/>
        <w:jc w:val="center"/>
        <w:rPr>
          <w:vertAlign w:val="baseline"/>
        </w:rPr>
      </w:pPr>
      <w:r>
        <w:rPr>
          <w:vertAlign w:val="baseline"/>
        </w:rPr>
        <w:t xml:space="preserve">г. Грозный                                                                                                                             Дата: </w:t>
      </w:r>
      <w:r w:rsidR="000F0A7F" w:rsidRPr="000F0A7F">
        <w:rPr>
          <w:vertAlign w:val="baseline"/>
        </w:rPr>
        <w:t>{{</w:t>
      </w:r>
      <w:r w:rsidR="000F0A7F">
        <w:rPr>
          <w:vertAlign w:val="baseline"/>
          <w:lang w:val="en-US"/>
        </w:rPr>
        <w:t>data</w:t>
      </w:r>
      <w:r w:rsidR="000F0A7F" w:rsidRPr="000F0A7F">
        <w:rPr>
          <w:vertAlign w:val="baseline"/>
        </w:rPr>
        <w:t>_</w:t>
      </w:r>
      <w:r w:rsidR="000F0A7F">
        <w:rPr>
          <w:vertAlign w:val="baseline"/>
          <w:lang w:val="en-US"/>
        </w:rPr>
        <w:t>dogovora</w:t>
      </w:r>
      <w:r w:rsidR="000F0A7F" w:rsidRPr="000F0A7F">
        <w:rPr>
          <w:vertAlign w:val="baseline"/>
        </w:rPr>
        <w:t>}}</w:t>
      </w:r>
    </w:p>
    <w:p w14:paraId="50764F11" w14:textId="5079BB42" w:rsidR="00B71E40" w:rsidRDefault="00C6182E">
      <w:pPr>
        <w:spacing w:before="120" w:line="300" w:lineRule="exact"/>
        <w:jc w:val="both"/>
        <w:rPr>
          <w:vertAlign w:val="baseline"/>
        </w:rPr>
      </w:pPr>
      <w:r>
        <w:rPr>
          <w:vertAlign w:val="baseline"/>
        </w:rPr>
        <w:t>ФИО</w:t>
      </w:r>
      <w:r w:rsidR="00F8015C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300CD8" w:rsidRPr="00300CD8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prodavca</w:t>
      </w:r>
      <w:proofErr w:type="spellEnd"/>
      <w:r w:rsidR="00300CD8" w:rsidRPr="00300CD8">
        <w:rPr>
          <w:vertAlign w:val="baseline"/>
        </w:rPr>
        <w:t>}}</w:t>
      </w:r>
      <w:r w:rsidR="00F8015C" w:rsidRPr="00F8015C">
        <w:rPr>
          <w:vertAlign w:val="baseline"/>
        </w:rPr>
        <w:t xml:space="preserve">                                                                                                                                      </w:t>
      </w:r>
      <w:r w:rsidR="00E543F0">
        <w:rPr>
          <w:vertAlign w:val="baseline"/>
        </w:rPr>
        <w:t xml:space="preserve"> </w:t>
      </w:r>
      <w:r>
        <w:rPr>
          <w:vertAlign w:val="baseline"/>
        </w:rPr>
        <w:t>(«Продавец»),</w:t>
      </w:r>
    </w:p>
    <w:p w14:paraId="65C42B12" w14:textId="206645C6" w:rsidR="00B71E40" w:rsidRDefault="00C6182E" w:rsidP="005969E7">
      <w:pPr>
        <w:spacing w:line="300" w:lineRule="exact"/>
        <w:rPr>
          <w:vertAlign w:val="baseline"/>
        </w:rPr>
      </w:pPr>
      <w:r>
        <w:rPr>
          <w:vertAlign w:val="baseline"/>
        </w:rPr>
        <w:t>ФИ</w:t>
      </w:r>
      <w:r w:rsidR="00F8015C" w:rsidRPr="00F8015C">
        <w:rPr>
          <w:vertAlign w:val="baseline"/>
        </w:rPr>
        <w:t>О</w:t>
      </w:r>
      <w:r w:rsidR="005969E7">
        <w:rPr>
          <w:vertAlign w:val="baseline"/>
        </w:rPr>
        <w:t xml:space="preserve"> </w:t>
      </w:r>
      <w:r w:rsidR="00300CD8" w:rsidRPr="00300CD8">
        <w:rPr>
          <w:vertAlign w:val="baseline"/>
        </w:rPr>
        <w:t>{{</w:t>
      </w:r>
      <w:proofErr w:type="spellStart"/>
      <w:r w:rsidR="00300CD8">
        <w:rPr>
          <w:vertAlign w:val="baseline"/>
          <w:lang w:val="en-US"/>
        </w:rPr>
        <w:t>fio</w:t>
      </w:r>
      <w:proofErr w:type="spellEnd"/>
      <w:r w:rsidR="00E543F0">
        <w:rPr>
          <w:vertAlign w:val="baseline"/>
        </w:rPr>
        <w:t>_</w:t>
      </w:r>
      <w:proofErr w:type="spellStart"/>
      <w:r w:rsidR="00300CD8">
        <w:rPr>
          <w:vertAlign w:val="baseline"/>
          <w:lang w:val="en-US"/>
        </w:rPr>
        <w:t>pokupatelya</w:t>
      </w:r>
      <w:proofErr w:type="spellEnd"/>
      <w:r w:rsidR="00300CD8" w:rsidRPr="00300CD8">
        <w:rPr>
          <w:vertAlign w:val="baseline"/>
        </w:rPr>
        <w:t>}}</w:t>
      </w:r>
      <w:r w:rsidR="005969E7">
        <w:rPr>
          <w:vertAlign w:val="baseline"/>
        </w:rPr>
        <w:t xml:space="preserve">                                                                                                                              </w:t>
      </w:r>
      <w:r>
        <w:rPr>
          <w:vertAlign w:val="baseline"/>
        </w:rPr>
        <w:t xml:space="preserve">(«Покупатель»), </w:t>
      </w:r>
      <w:r w:rsidR="00F8015C">
        <w:rPr>
          <w:vertAlign w:val="baseline"/>
        </w:rPr>
        <w:br/>
      </w:r>
      <w:r>
        <w:rPr>
          <w:vertAlign w:val="baseline"/>
        </w:rPr>
        <w:t>заключили настоящий Договор о нижеследующем:</w:t>
      </w:r>
    </w:p>
    <w:p w14:paraId="31B540F5" w14:textId="77777777" w:rsidR="00B71E40" w:rsidRDefault="00C6182E">
      <w:pPr>
        <w:pStyle w:val="af6"/>
        <w:numPr>
          <w:ilvl w:val="0"/>
          <w:numId w:val="3"/>
        </w:numPr>
        <w:spacing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Предмет договора</w:t>
      </w:r>
    </w:p>
    <w:p w14:paraId="1189D4AB" w14:textId="1FB4CBC8" w:rsidR="00B71E40" w:rsidRDefault="00C6182E" w:rsidP="001307B2">
      <w:pPr>
        <w:pStyle w:val="af6"/>
        <w:numPr>
          <w:ilvl w:val="1"/>
          <w:numId w:val="3"/>
        </w:numPr>
        <w:spacing w:before="120" w:line="240" w:lineRule="auto"/>
        <w:ind w:left="0" w:firstLine="0"/>
        <w:contextualSpacing w:val="0"/>
        <w:rPr>
          <w:vertAlign w:val="baseline"/>
        </w:rPr>
      </w:pPr>
      <w:r>
        <w:rPr>
          <w:vertAlign w:val="baseline"/>
        </w:rPr>
        <w:t>Продавец передает в собственность Покупателю Товар, указанный в настоящем пункте, и приобретенный Продавцом в собственность на основе предварительного</w:t>
      </w:r>
      <w:r w:rsidR="00EF214D" w:rsidRPr="00EF214D">
        <w:rPr>
          <w:vertAlign w:val="baseline"/>
        </w:rPr>
        <w:t xml:space="preserve"> </w:t>
      </w:r>
      <w:r>
        <w:rPr>
          <w:vertAlign w:val="baseline"/>
        </w:rPr>
        <w:t>соглашения между Сторонами:</w:t>
      </w:r>
      <w:r>
        <w:rPr>
          <w:vertAlign w:val="baseline"/>
        </w:rPr>
        <w:br/>
      </w:r>
      <w:r w:rsidR="00F8015C" w:rsidRPr="00F8015C">
        <w:rPr>
          <w:vertAlign w:val="baseline"/>
        </w:rPr>
        <w:t xml:space="preserve">                                  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pokupaemy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 w:rsidR="00F8015C" w:rsidRPr="00F8015C">
        <w:rPr>
          <w:vertAlign w:val="baseline"/>
        </w:rPr>
        <w:t xml:space="preserve">                                                </w:t>
      </w:r>
      <w:r>
        <w:rPr>
          <w:vertAlign w:val="baseline"/>
        </w:rPr>
        <w:t>/</w:t>
      </w:r>
      <w:r w:rsidR="00B43B58" w:rsidRPr="00B43B58">
        <w:rPr>
          <w:vertAlign w:val="baseline"/>
        </w:rPr>
        <w:t>{{</w:t>
      </w:r>
      <w:proofErr w:type="spellStart"/>
      <w:r w:rsidR="00B43B58">
        <w:rPr>
          <w:vertAlign w:val="baseline"/>
          <w:lang w:val="en-US"/>
        </w:rPr>
        <w:t>kolichestvo</w:t>
      </w:r>
      <w:proofErr w:type="spellEnd"/>
      <w:r w:rsidR="00B43B58" w:rsidRPr="00B43B58">
        <w:rPr>
          <w:vertAlign w:val="baseline"/>
        </w:rPr>
        <w:t>_</w:t>
      </w:r>
      <w:r w:rsidR="00B43B58">
        <w:rPr>
          <w:vertAlign w:val="baseline"/>
          <w:lang w:val="en-US"/>
        </w:rPr>
        <w:t>tov</w:t>
      </w:r>
      <w:r w:rsidR="00B43B58" w:rsidRPr="00B43B58">
        <w:rPr>
          <w:vertAlign w:val="baseline"/>
        </w:rPr>
        <w:t>}}</w:t>
      </w:r>
      <w:r>
        <w:rPr>
          <w:vertAlign w:val="baseline"/>
        </w:rPr>
        <w:br/>
        <w:t xml:space="preserve">                               (наименование товара)                                                     (количество)</w:t>
      </w:r>
    </w:p>
    <w:p w14:paraId="6FB0598B" w14:textId="77777777" w:rsidR="00B71E40" w:rsidRDefault="00C6182E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Право собственности на Товар переходит от Продавца к Покупателю с момента подписания данного договора. Все риски Товара переходят к Покупателю с момента передачи Товара Покупателю.</w:t>
      </w:r>
    </w:p>
    <w:p w14:paraId="5B6816E4" w14:textId="17DB707A" w:rsidR="00B71E40" w:rsidRDefault="00C6182E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jc w:val="both"/>
        <w:rPr>
          <w:vertAlign w:val="baseline"/>
        </w:rPr>
      </w:pPr>
      <w:r>
        <w:rPr>
          <w:vertAlign w:val="baseline"/>
        </w:rPr>
        <w:t>Подписанием Договора и получением Товара во владение Покупатель подтверждает, что: самостоятельно осуществил выбор по качеству и состоянию Товара; выбранный Товар полностью отвечает требованиям и ожиданиям Покупателя; Покупатель не вправе предъявлять претензии и требования к Продавцу, касающиеся качества Товара; все подобные требования должны быть адресованы Покупателем к первоначальному поставщику и (или) производителю при содействии Продавца.</w:t>
      </w:r>
    </w:p>
    <w:p w14:paraId="43430A29" w14:textId="71B5A54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Цена договора и порядок расчетов</w:t>
      </w:r>
    </w:p>
    <w:p w14:paraId="7DE99EDB" w14:textId="0AD55269" w:rsidR="00B71E40" w:rsidRDefault="00C6182E">
      <w:pPr>
        <w:pStyle w:val="af6"/>
        <w:numPr>
          <w:ilvl w:val="1"/>
          <w:numId w:val="3"/>
        </w:numPr>
        <w:spacing w:before="120" w:after="120" w:line="276" w:lineRule="auto"/>
        <w:ind w:left="0" w:firstLine="0"/>
        <w:contextualSpacing w:val="0"/>
        <w:jc w:val="both"/>
        <w:rPr>
          <w:rFonts w:eastAsia="Times New Roman" w:cs="Times New Roman"/>
          <w:bCs/>
          <w:vertAlign w:val="baseline"/>
          <w:lang w:eastAsia="ru-RU"/>
        </w:rPr>
      </w:pPr>
      <w:r>
        <w:rPr>
          <w:rFonts w:eastAsia="Times New Roman" w:cs="Times New Roman"/>
          <w:bCs/>
          <w:vertAlign w:val="baseline"/>
          <w:lang w:eastAsia="ru-RU"/>
        </w:rPr>
        <w:t xml:space="preserve">Полная </w:t>
      </w:r>
      <w:r>
        <w:rPr>
          <w:vertAlign w:val="baseline"/>
        </w:rPr>
        <w:t>стоимость</w:t>
      </w:r>
      <w:r>
        <w:rPr>
          <w:rFonts w:eastAsia="Times New Roman" w:cs="Times New Roman"/>
          <w:bCs/>
          <w:vertAlign w:val="baseline"/>
          <w:lang w:eastAsia="ru-RU"/>
        </w:rPr>
        <w:t xml:space="preserve"> Товара по настоящему Договору, составляет - 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polnaya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B43B58">
        <w:rPr>
          <w:rFonts w:eastAsia="Times New Roman" w:cs="Times New Roman"/>
          <w:bCs/>
          <w:vertAlign w:val="baseline"/>
          <w:lang w:val="en-US" w:eastAsia="ru-RU"/>
        </w:rPr>
        <w:t>stoimost</w:t>
      </w:r>
      <w:proofErr w:type="spellEnd"/>
      <w:r w:rsidR="00B43B58" w:rsidRPr="00B43B58">
        <w:rPr>
          <w:rFonts w:eastAsia="Times New Roman" w:cs="Times New Roman"/>
          <w:bCs/>
          <w:vertAlign w:val="baseline"/>
          <w:lang w:eastAsia="ru-RU"/>
        </w:rPr>
        <w:t>_</w:t>
      </w:r>
      <w:r w:rsidR="00B43B58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B43B58" w:rsidRPr="00B43B58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рублей, включая: </w:t>
      </w:r>
      <w:r>
        <w:rPr>
          <w:rFonts w:eastAsia="Times New Roman" w:cs="Times New Roman"/>
          <w:bCs/>
          <w:vertAlign w:val="baseline"/>
          <w:lang w:eastAsia="ru-RU"/>
        </w:rPr>
        <w:br/>
        <w:t xml:space="preserve">себестоимость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sebestoimost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tovara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 w:rsidR="00E543F0">
        <w:rPr>
          <w:rFonts w:eastAsia="Times New Roman" w:cs="Times New Roman"/>
          <w:bCs/>
          <w:vertAlign w:val="baseline"/>
          <w:lang w:eastAsia="ru-RU"/>
        </w:rPr>
        <w:t xml:space="preserve"> </w:t>
      </w:r>
      <w:r>
        <w:rPr>
          <w:rFonts w:eastAsia="Times New Roman" w:cs="Times New Roman"/>
          <w:bCs/>
          <w:vertAlign w:val="baseline"/>
          <w:lang w:eastAsia="ru-RU"/>
        </w:rPr>
        <w:t xml:space="preserve">рублей, и наценку 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{{</w:t>
      </w:r>
      <w:proofErr w:type="spellStart"/>
      <w:r w:rsidR="00EF214D">
        <w:rPr>
          <w:rFonts w:eastAsia="Times New Roman" w:cs="Times New Roman"/>
          <w:bCs/>
          <w:vertAlign w:val="baseline"/>
          <w:lang w:val="en-US" w:eastAsia="ru-RU"/>
        </w:rPr>
        <w:t>nacenka</w:t>
      </w:r>
      <w:proofErr w:type="spellEnd"/>
      <w:r w:rsidR="00EF214D" w:rsidRPr="00EF214D">
        <w:rPr>
          <w:rFonts w:eastAsia="Times New Roman" w:cs="Times New Roman"/>
          <w:bCs/>
          <w:vertAlign w:val="baseline"/>
          <w:lang w:eastAsia="ru-RU"/>
        </w:rPr>
        <w:t>_</w:t>
      </w:r>
      <w:r w:rsidR="00EF214D">
        <w:rPr>
          <w:rFonts w:eastAsia="Times New Roman" w:cs="Times New Roman"/>
          <w:bCs/>
          <w:vertAlign w:val="baseline"/>
          <w:lang w:val="en-US" w:eastAsia="ru-RU"/>
        </w:rPr>
        <w:t>tov</w:t>
      </w:r>
      <w:r w:rsidR="00EF214D" w:rsidRPr="00EF214D">
        <w:rPr>
          <w:rFonts w:eastAsia="Times New Roman" w:cs="Times New Roman"/>
          <w:bCs/>
          <w:vertAlign w:val="baseline"/>
          <w:lang w:eastAsia="ru-RU"/>
        </w:rPr>
        <w:t>}}</w:t>
      </w:r>
      <w:r>
        <w:rPr>
          <w:rFonts w:eastAsia="Times New Roman" w:cs="Times New Roman"/>
          <w:bCs/>
          <w:vertAlign w:val="baseline"/>
          <w:lang w:eastAsia="ru-RU"/>
        </w:rPr>
        <w:t xml:space="preserve"> рублей.</w:t>
      </w:r>
    </w:p>
    <w:p w14:paraId="06804135" w14:textId="6F6B1405" w:rsidR="00B71E40" w:rsidRDefault="00C6182E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При подписании Договора Покупатель вносит первый платеж в размере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pervi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vznos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рублей; </w:t>
      </w:r>
    </w:p>
    <w:p w14:paraId="0152354C" w14:textId="1999C9B0" w:rsidR="00B71E40" w:rsidRDefault="00C6182E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bCs/>
          <w:vertAlign w:val="baseline"/>
        </w:rPr>
        <w:t xml:space="preserve">Оставшуюся часть стоимости Покупатель оплачивает на протяжении </w:t>
      </w:r>
      <w:r w:rsidR="00EF214D" w:rsidRPr="00EF214D">
        <w:rPr>
          <w:bCs/>
          <w:vertAlign w:val="baseline"/>
        </w:rPr>
        <w:t>{{</w:t>
      </w:r>
      <w:proofErr w:type="spellStart"/>
      <w:r w:rsidR="00EF214D">
        <w:rPr>
          <w:bCs/>
          <w:vertAlign w:val="baseline"/>
          <w:lang w:val="en-US"/>
        </w:rPr>
        <w:t>srok</w:t>
      </w:r>
      <w:proofErr w:type="spellEnd"/>
      <w:r w:rsidR="00EF214D" w:rsidRPr="00EF214D">
        <w:rPr>
          <w:bCs/>
          <w:vertAlign w:val="baseline"/>
        </w:rPr>
        <w:t>_</w:t>
      </w:r>
      <w:proofErr w:type="spellStart"/>
      <w:r w:rsidR="00EF214D">
        <w:rPr>
          <w:bCs/>
          <w:vertAlign w:val="baseline"/>
          <w:lang w:val="en-US"/>
        </w:rPr>
        <w:t>dogov</w:t>
      </w:r>
      <w:proofErr w:type="spellEnd"/>
      <w:r w:rsidR="00EF214D" w:rsidRPr="00EF214D">
        <w:rPr>
          <w:bCs/>
          <w:vertAlign w:val="baseline"/>
        </w:rPr>
        <w:t>}}</w:t>
      </w:r>
      <w:r>
        <w:rPr>
          <w:bCs/>
          <w:vertAlign w:val="baseline"/>
        </w:rPr>
        <w:t xml:space="preserve"> месяцев, в размере </w:t>
      </w:r>
      <w:r w:rsidR="007F434C" w:rsidRPr="007F434C">
        <w:rPr>
          <w:bCs/>
          <w:vertAlign w:val="baseline"/>
        </w:rPr>
        <w:t>{{</w:t>
      </w:r>
      <w:proofErr w:type="spellStart"/>
      <w:r w:rsidR="007F434C">
        <w:rPr>
          <w:bCs/>
          <w:vertAlign w:val="baseline"/>
          <w:lang w:val="en-US"/>
        </w:rPr>
        <w:t>ejemes</w:t>
      </w:r>
      <w:proofErr w:type="spellEnd"/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oplata</w:t>
      </w:r>
      <w:proofErr w:type="spellEnd"/>
      <w:r w:rsidR="007F434C" w:rsidRPr="007F434C">
        <w:rPr>
          <w:bCs/>
          <w:vertAlign w:val="baseline"/>
        </w:rPr>
        <w:t>}}</w:t>
      </w:r>
      <w:r w:rsidR="00D94695">
        <w:rPr>
          <w:bCs/>
          <w:vertAlign w:val="baseline"/>
        </w:rPr>
        <w:t xml:space="preserve"> </w:t>
      </w:r>
      <w:r>
        <w:rPr>
          <w:bCs/>
          <w:vertAlign w:val="baseline"/>
        </w:rPr>
        <w:t xml:space="preserve">рублей в каждый месяц, не позднее </w:t>
      </w:r>
      <w:r w:rsidR="007F434C" w:rsidRPr="007F434C">
        <w:rPr>
          <w:bCs/>
          <w:vertAlign w:val="baseline"/>
        </w:rPr>
        <w:t>{{</w:t>
      </w:r>
      <w:r w:rsidR="007F434C">
        <w:rPr>
          <w:bCs/>
          <w:vertAlign w:val="baseline"/>
          <w:lang w:val="en-US"/>
        </w:rPr>
        <w:t>data</w:t>
      </w:r>
      <w:r w:rsidR="007F434C" w:rsidRPr="007F434C">
        <w:rPr>
          <w:bCs/>
          <w:vertAlign w:val="baseline"/>
        </w:rPr>
        <w:t>_</w:t>
      </w:r>
      <w:proofErr w:type="spellStart"/>
      <w:r w:rsidR="007F434C">
        <w:rPr>
          <w:bCs/>
          <w:vertAlign w:val="baseline"/>
          <w:lang w:val="en-US"/>
        </w:rPr>
        <w:t>opl</w:t>
      </w:r>
      <w:proofErr w:type="spellEnd"/>
      <w:r w:rsidR="007F434C" w:rsidRPr="007F434C">
        <w:rPr>
          <w:bCs/>
          <w:vertAlign w:val="baseline"/>
        </w:rPr>
        <w:t>}}</w:t>
      </w:r>
      <w:r>
        <w:rPr>
          <w:bCs/>
          <w:vertAlign w:val="baseline"/>
        </w:rPr>
        <w:t xml:space="preserve"> числа каждого месяца, по Графику платежей.</w:t>
      </w:r>
    </w:p>
    <w:p w14:paraId="49D34A13" w14:textId="3B2DC33D" w:rsidR="00B71E40" w:rsidRDefault="00C6182E">
      <w:pPr>
        <w:pStyle w:val="af6"/>
        <w:numPr>
          <w:ilvl w:val="1"/>
          <w:numId w:val="3"/>
        </w:numPr>
        <w:spacing w:before="120" w:after="0" w:line="240" w:lineRule="auto"/>
        <w:ind w:left="0" w:firstLine="0"/>
        <w:contextualSpacing w:val="0"/>
        <w:jc w:val="both"/>
        <w:rPr>
          <w:b/>
          <w:vertAlign w:val="baseline"/>
        </w:rPr>
      </w:pPr>
      <w:r>
        <w:rPr>
          <w:rFonts w:eastAsia="Times New Roman" w:cs="Times New Roman"/>
          <w:bCs/>
          <w:vertAlign w:val="baseline"/>
          <w:lang w:eastAsia="ru-RU"/>
        </w:rPr>
        <w:t>Цена по Договору является фиксированной и не может быть увеличена.</w:t>
      </w:r>
    </w:p>
    <w:p w14:paraId="49CD8DD9" w14:textId="4B258F8F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Обеспечение обязательств</w:t>
      </w:r>
    </w:p>
    <w:p w14:paraId="6DC7A60E" w14:textId="49FA5057" w:rsidR="00B71E40" w:rsidRDefault="00C6182E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Покупатель предоставляет Товар в залог для обеспечения своих обязательств по Договору </w:t>
      </w:r>
      <w:r>
        <w:rPr>
          <w:color w:val="0070C0"/>
          <w:vertAlign w:val="baseline"/>
        </w:rPr>
        <w:t>(прописать согласование пункта: да/нет)</w:t>
      </w:r>
      <w:r w:rsidR="00E543F0">
        <w:rPr>
          <w:color w:val="0070C0"/>
          <w:vertAlign w:val="baseline"/>
        </w:rPr>
        <w:t xml:space="preserve"> </w:t>
      </w:r>
      <w:r w:rsidR="007F434C" w:rsidRPr="007F434C">
        <w:rPr>
          <w:color w:val="0070C0"/>
          <w:vertAlign w:val="baseline"/>
        </w:rPr>
        <w:t>{{</w:t>
      </w:r>
      <w:proofErr w:type="spellStart"/>
      <w:r w:rsidR="007F434C">
        <w:rPr>
          <w:color w:val="0070C0"/>
          <w:vertAlign w:val="baseline"/>
          <w:lang w:val="en-US"/>
        </w:rPr>
        <w:t>zalog</w:t>
      </w:r>
      <w:proofErr w:type="spellEnd"/>
      <w:r w:rsidR="007F434C" w:rsidRPr="007F434C">
        <w:rPr>
          <w:color w:val="0070C0"/>
          <w:vertAlign w:val="baseline"/>
        </w:rPr>
        <w:t>}}</w:t>
      </w:r>
      <w:r>
        <w:rPr>
          <w:color w:val="0070C0"/>
          <w:vertAlign w:val="baseline"/>
        </w:rPr>
        <w:t>.</w:t>
      </w:r>
      <w:r>
        <w:rPr>
          <w:vertAlign w:val="baseline"/>
        </w:rPr>
        <w:t xml:space="preserve"> </w:t>
      </w:r>
      <w:r>
        <w:rPr>
          <w:color w:val="0070C0"/>
          <w:vertAlign w:val="baseline"/>
        </w:rPr>
        <w:t xml:space="preserve">В случае обременения залогом, </w:t>
      </w:r>
      <w:r>
        <w:rPr>
          <w:vertAlign w:val="baseline"/>
        </w:rPr>
        <w:t xml:space="preserve">Покупатель (залогодатель) имеет право пользования Товаром, однако до полного погашения задолженности по Договору не имеет права продавать Товар или обременять его залогом по иному договору, или совершать иные подобные действия. </w:t>
      </w:r>
    </w:p>
    <w:p w14:paraId="1F3A5A54" w14:textId="21176A57" w:rsidR="00B71E40" w:rsidRDefault="00C6182E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За выполнение Покупателем своих обязательств по Договору Поручителем выступает гражданин (один или два), подписавшийся ниже в графе: Поручитель.</w:t>
      </w:r>
    </w:p>
    <w:p w14:paraId="1CA809EE" w14:textId="76377400" w:rsidR="00B71E40" w:rsidRDefault="00C6182E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>При подписании Договора на Поручителе возникают те же обязательства перед Продавцом, которые возникли на Покупателе. При первом требовании Продавца Поручитель обязуется выплатить оставшуюся задолженность Покупателя по Договору.</w:t>
      </w:r>
    </w:p>
    <w:p w14:paraId="7591B8E3" w14:textId="71B04FC3" w:rsidR="00B71E40" w:rsidRDefault="00C6182E">
      <w:pPr>
        <w:pStyle w:val="af6"/>
        <w:numPr>
          <w:ilvl w:val="0"/>
          <w:numId w:val="3"/>
        </w:numPr>
        <w:spacing w:before="240" w:after="0" w:line="240" w:lineRule="auto"/>
        <w:ind w:left="0" w:firstLine="0"/>
        <w:contextualSpacing w:val="0"/>
        <w:jc w:val="center"/>
        <w:rPr>
          <w:b/>
          <w:vertAlign w:val="baseline"/>
        </w:rPr>
      </w:pPr>
      <w:r>
        <w:rPr>
          <w:b/>
          <w:vertAlign w:val="baseline"/>
        </w:rPr>
        <w:t>Заключительные положения</w:t>
      </w:r>
    </w:p>
    <w:p w14:paraId="726EDCF7" w14:textId="09BD3D43" w:rsidR="00B71E40" w:rsidRDefault="00C6182E">
      <w:pPr>
        <w:pStyle w:val="af6"/>
        <w:numPr>
          <w:ilvl w:val="1"/>
          <w:numId w:val="3"/>
        </w:numPr>
        <w:spacing w:before="120" w:after="120" w:line="240" w:lineRule="auto"/>
        <w:ind w:left="0" w:firstLine="0"/>
        <w:contextualSpacing w:val="0"/>
        <w:jc w:val="both"/>
        <w:rPr>
          <w:vertAlign w:val="baseline"/>
        </w:rPr>
      </w:pPr>
      <w:r>
        <w:rPr>
          <w:vertAlign w:val="baseline"/>
        </w:rPr>
        <w:t xml:space="preserve">Настоящий Договор составлен и подписан в двух подлинных (идентичных) экземплярах, имеющих одинаковую юридическую силу, по </w:t>
      </w:r>
      <w:r>
        <w:rPr>
          <w:rFonts w:eastAsia="Times New Roman" w:cs="Times New Roman"/>
          <w:bCs/>
          <w:vertAlign w:val="baseline"/>
          <w:lang w:eastAsia="ru-RU"/>
        </w:rPr>
        <w:t>одному</w:t>
      </w:r>
      <w:r>
        <w:rPr>
          <w:vertAlign w:val="baseline"/>
        </w:rPr>
        <w:t xml:space="preserve"> экземпляру для каждой из Сторон.</w:t>
      </w:r>
    </w:p>
    <w:p w14:paraId="221FDD5A" w14:textId="06AF5CA8" w:rsidR="00B71E40" w:rsidRDefault="00C6182E">
      <w:pPr>
        <w:pStyle w:val="af6"/>
        <w:numPr>
          <w:ilvl w:val="0"/>
          <w:numId w:val="3"/>
        </w:numPr>
        <w:spacing w:before="240" w:after="120" w:line="240" w:lineRule="auto"/>
        <w:ind w:left="0" w:firstLine="0"/>
        <w:contextualSpacing w:val="0"/>
        <w:jc w:val="center"/>
      </w:pPr>
      <w:r>
        <w:rPr>
          <w:b/>
          <w:vertAlign w:val="baseline"/>
        </w:rPr>
        <w:t>Адреса, реквизиты и подписи сторон</w:t>
      </w:r>
    </w:p>
    <w:tbl>
      <w:tblPr>
        <w:tblpPr w:leftFromText="180" w:rightFromText="180" w:vertAnchor="text" w:tblpX="-5" w:tblpY="1"/>
        <w:tblOverlap w:val="never"/>
        <w:tblW w:w="10039" w:type="dxa"/>
        <w:tblLayout w:type="fixed"/>
        <w:tblLook w:val="04A0" w:firstRow="1" w:lastRow="0" w:firstColumn="1" w:lastColumn="0" w:noHBand="0" w:noVBand="1"/>
      </w:tblPr>
      <w:tblGrid>
        <w:gridCol w:w="4799"/>
        <w:gridCol w:w="5240"/>
      </w:tblGrid>
      <w:tr w:rsidR="00B71E40" w14:paraId="26955AE0" w14:textId="77777777">
        <w:trPr>
          <w:trHeight w:val="278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95A5" w14:textId="2497EE4A" w:rsidR="00B71E40" w:rsidRDefault="00C61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ПРОДАВЕЦ: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AD84" w14:textId="0E8D9D19" w:rsidR="00B71E40" w:rsidRDefault="00C6182E">
            <w:pPr>
              <w:spacing w:after="0" w:line="240" w:lineRule="auto"/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auto"/>
                <w:vertAlign w:val="baseline"/>
                <w:lang w:eastAsia="ru-RU"/>
              </w:rPr>
              <w:t>ПОКУПАТЕЛЬ:</w:t>
            </w:r>
          </w:p>
        </w:tc>
      </w:tr>
      <w:tr w:rsidR="00B71E40" w14:paraId="62BA60CB" w14:textId="77777777">
        <w:trPr>
          <w:trHeight w:val="1201"/>
        </w:trPr>
        <w:tc>
          <w:tcPr>
            <w:tcW w:w="4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0683" w14:textId="486A258D" w:rsidR="00B71E40" w:rsidRDefault="00030E7D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8240" behindDoc="0" locked="0" layoutInCell="1" allowOverlap="1" wp14:anchorId="7C67BC80" wp14:editId="0BC65347">
                  <wp:simplePos x="0" y="0"/>
                  <wp:positionH relativeFrom="column">
                    <wp:posOffset>711327</wp:posOffset>
                  </wp:positionH>
                  <wp:positionV relativeFrom="page">
                    <wp:posOffset>-852424</wp:posOffset>
                  </wp:positionV>
                  <wp:extent cx="3237230" cy="318236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30" cy="318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870">
              <w:rPr>
                <w:rFonts w:ascii="Calibri" w:eastAsia="Times New Roman" w:hAnsi="Calibri" w:cs="Calibri"/>
                <w:noProof/>
                <w:color w:val="auto"/>
                <w:vertAlign w:val="baseline"/>
                <w:lang w:eastAsia="ru-RU" w:bidi="ar-EG"/>
              </w:rPr>
              <w:drawing>
                <wp:anchor distT="0" distB="0" distL="114300" distR="114300" simplePos="0" relativeHeight="251659264" behindDoc="0" locked="0" layoutInCell="1" allowOverlap="1" wp14:anchorId="3D4BF43F" wp14:editId="244FEBF2">
                  <wp:simplePos x="0" y="0"/>
                  <wp:positionH relativeFrom="column">
                    <wp:posOffset>713105</wp:posOffset>
                  </wp:positionH>
                  <wp:positionV relativeFrom="page">
                    <wp:posOffset>184482</wp:posOffset>
                  </wp:positionV>
                  <wp:extent cx="1501630" cy="751442"/>
                  <wp:effectExtent l="0" t="0" r="0" b="0"/>
                  <wp:wrapNone/>
                  <wp:docPr id="72088749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887492" name="Рисунок 72088749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630" cy="7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Тел: </w:t>
            </w:r>
            <w:r w:rsidR="000F0A7F" w:rsidRPr="000F0A7F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8965-953-56-33</w:t>
            </w:r>
          </w:p>
          <w:p w14:paraId="10229FD7" w14:textId="568F430E" w:rsidR="00B71E40" w:rsidRDefault="000F0A7F">
            <w:pPr>
              <w:spacing w:before="60" w:after="0" w:line="240" w:lineRule="auto"/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prodavca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br/>
              <w:t>/ФИО/</w:t>
            </w:r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 </w:t>
            </w:r>
            <w:proofErr w:type="gramStart"/>
            <w:r w:rsidR="00C44623" w:rsidRPr="00C44623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 xml:space="preserve"> </w:t>
            </w:r>
            <w:r w:rsidR="00C44623">
              <w:rPr>
                <w:rFonts w:ascii="Calibri" w:eastAsia="Times New Roman" w:hAnsi="Calibri" w:cs="Calibri"/>
                <w:color w:val="auto"/>
                <w:vertAlign w:val="baseline"/>
                <w:lang w:val="en-US" w:eastAsia="ru-RU" w:bidi="ar-EG"/>
              </w:rPr>
              <w:t xml:space="preserve">  </w:t>
            </w:r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color w:val="auto"/>
                <w:vertAlign w:val="baseline"/>
                <w:lang w:eastAsia="ru-RU" w:bidi="ar-EG"/>
              </w:rPr>
              <w:t>подпись)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C330" w14:textId="32605A4B" w:rsidR="00B71E40" w:rsidRDefault="00C6182E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Тел.: </w:t>
            </w:r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39034E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0F0A7F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pokupatelya</w:t>
            </w:r>
            <w:proofErr w:type="spellEnd"/>
            <w:r w:rsidR="000F0A7F" w:rsidRPr="000F0A7F">
              <w:rPr>
                <w:rFonts w:ascii="Calibri" w:eastAsia="Times New Roman" w:hAnsi="Calibri" w:cs="Calibri"/>
                <w:vertAlign w:val="baseline"/>
                <w:lang w:eastAsia="ru-RU"/>
              </w:rPr>
              <w:t>}}</w:t>
            </w:r>
          </w:p>
          <w:p w14:paraId="03FED83D" w14:textId="5EE8707F" w:rsidR="00B71E40" w:rsidRDefault="000F0A7F">
            <w:pPr>
              <w:spacing w:before="6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 w:rsidRPr="00300CD8">
              <w:rPr>
                <w:vertAlign w:val="baseline"/>
              </w:rPr>
              <w:t>{{</w:t>
            </w:r>
            <w:proofErr w:type="spellStart"/>
            <w:r>
              <w:rPr>
                <w:vertAlign w:val="baseline"/>
                <w:lang w:val="en-US"/>
              </w:rPr>
              <w:t>fio</w:t>
            </w:r>
            <w:proofErr w:type="spellEnd"/>
            <w:r w:rsidRPr="00300CD8">
              <w:rPr>
                <w:vertAlign w:val="baseline"/>
              </w:rPr>
              <w:t>_</w:t>
            </w:r>
            <w:proofErr w:type="spellStart"/>
            <w:r>
              <w:rPr>
                <w:vertAlign w:val="baseline"/>
                <w:lang w:val="en-US"/>
              </w:rPr>
              <w:t>pokupatelya</w:t>
            </w:r>
            <w:proofErr w:type="spellEnd"/>
            <w:r w:rsidRPr="00300CD8">
              <w:rPr>
                <w:vertAlign w:val="baseline"/>
              </w:rPr>
              <w:t>}}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br/>
              <w:t xml:space="preserve">/ ФИО/     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</w:t>
            </w:r>
            <w:proofErr w:type="gramStart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</w:t>
            </w:r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(</w:t>
            </w:r>
            <w:proofErr w:type="gramEnd"/>
            <w:r w:rsidR="00C6182E">
              <w:rPr>
                <w:rFonts w:ascii="Calibri" w:eastAsia="Times New Roman" w:hAnsi="Calibri" w:cs="Calibri"/>
                <w:vertAlign w:val="baseline"/>
                <w:lang w:eastAsia="ru-RU"/>
              </w:rPr>
              <w:t>подпись)</w:t>
            </w:r>
          </w:p>
        </w:tc>
      </w:tr>
      <w:tr w:rsidR="00B71E40" w14:paraId="0CA4E038" w14:textId="77777777">
        <w:trPr>
          <w:trHeight w:val="1212"/>
        </w:trPr>
        <w:tc>
          <w:tcPr>
            <w:tcW w:w="10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3446" w14:textId="2D257F44" w:rsidR="00B71E40" w:rsidRDefault="00C6182E">
            <w:pPr>
              <w:spacing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gram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{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fio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C44623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poruchitelya</w:t>
            </w:r>
            <w:proofErr w:type="spellEnd"/>
            <w:r w:rsidR="00C44623" w:rsidRPr="00C44623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>/ФИО/ (подпись) Тел.:</w:t>
            </w:r>
            <w:r w:rsidR="00FC15C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</w:t>
            </w:r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{{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tel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_</w:t>
            </w:r>
            <w:proofErr w:type="spellStart"/>
            <w:r w:rsidR="007F434C">
              <w:rPr>
                <w:rFonts w:ascii="Calibri" w:eastAsia="Times New Roman" w:hAnsi="Calibri" w:cs="Calibri"/>
                <w:vertAlign w:val="baseline"/>
                <w:lang w:val="en-US" w:eastAsia="ru-RU"/>
              </w:rPr>
              <w:t>poruchit</w:t>
            </w:r>
            <w:proofErr w:type="spellEnd"/>
            <w:r w:rsidR="007F434C" w:rsidRPr="007F434C">
              <w:rPr>
                <w:rFonts w:ascii="Calibri" w:eastAsia="Times New Roman" w:hAnsi="Calibri" w:cs="Calibri"/>
                <w:vertAlign w:val="baseline"/>
                <w:lang w:eastAsia="ru-RU"/>
              </w:rPr>
              <w:t>1}}</w:t>
            </w:r>
          </w:p>
          <w:p w14:paraId="258223D1" w14:textId="6C9B6881" w:rsidR="00B71E40" w:rsidRDefault="00C6182E">
            <w:pPr>
              <w:spacing w:before="120" w:after="0" w:line="240" w:lineRule="auto"/>
              <w:rPr>
                <w:rFonts w:ascii="Calibri" w:eastAsia="Times New Roman" w:hAnsi="Calibri" w:cs="Calibri"/>
                <w:vertAlign w:val="baselin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 xml:space="preserve">ПОРУЧИТЕЛЬ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vertAlign w:val="baseline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: </w:t>
            </w:r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</w:t>
            </w:r>
            <w:proofErr w:type="gramEnd"/>
            <w:r w:rsidR="00030E7D"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vertAlign w:val="baseline"/>
                <w:lang w:eastAsia="ru-RU"/>
              </w:rPr>
              <w:t xml:space="preserve"> /ФИО/ (подпись) Тел.:</w:t>
            </w:r>
          </w:p>
        </w:tc>
      </w:tr>
    </w:tbl>
    <w:p w14:paraId="2C3A8F46" w14:textId="3DFFBA96" w:rsidR="00B71E40" w:rsidRPr="0027584E" w:rsidRDefault="00B71E40">
      <w:pPr>
        <w:spacing w:after="0" w:line="240" w:lineRule="auto"/>
      </w:pPr>
    </w:p>
    <w:sectPr w:rsidR="00B71E40" w:rsidRPr="0027584E">
      <w:pgSz w:w="11906" w:h="16838"/>
      <w:pgMar w:top="1" w:right="851" w:bottom="0" w:left="1134" w:header="142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405D" w14:textId="77777777" w:rsidR="00AE215F" w:rsidRDefault="00AE215F">
      <w:pPr>
        <w:spacing w:line="240" w:lineRule="auto"/>
      </w:pPr>
      <w:r>
        <w:separator/>
      </w:r>
    </w:p>
  </w:endnote>
  <w:endnote w:type="continuationSeparator" w:id="0">
    <w:p w14:paraId="5438417B" w14:textId="77777777" w:rsidR="00AE215F" w:rsidRDefault="00AE2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686B" w14:textId="77777777" w:rsidR="00AE215F" w:rsidRDefault="00AE215F">
      <w:pPr>
        <w:spacing w:after="0"/>
      </w:pPr>
      <w:r>
        <w:separator/>
      </w:r>
    </w:p>
  </w:footnote>
  <w:footnote w:type="continuationSeparator" w:id="0">
    <w:p w14:paraId="1C007018" w14:textId="77777777" w:rsidR="00AE215F" w:rsidRDefault="00AE21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91062D7"/>
    <w:multiLevelType w:val="multilevel"/>
    <w:tmpl w:val="691062D7"/>
    <w:lvl w:ilvl="0">
      <w:start w:val="1"/>
      <w:numFmt w:val="decimal"/>
      <w:suff w:val="space"/>
      <w:lvlText w:val="%1."/>
      <w:lvlJc w:val="left"/>
      <w:pPr>
        <w:ind w:left="511" w:hanging="511"/>
      </w:pPr>
      <w:rPr>
        <w:rFonts w:hint="default"/>
        <w:b/>
        <w:bCs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220" w:hanging="511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785A5B88"/>
    <w:multiLevelType w:val="singleLevel"/>
    <w:tmpl w:val="785A5B88"/>
    <w:lvl w:ilvl="0">
      <w:start w:val="1"/>
      <w:numFmt w:val="lowerRoman"/>
      <w:pStyle w:val="roman2"/>
      <w:lvlText w:val="(%1)"/>
      <w:lvlJc w:val="left"/>
      <w:pPr>
        <w:tabs>
          <w:tab w:val="left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201"/>
    <w:rsid w:val="00004FC3"/>
    <w:rsid w:val="00005438"/>
    <w:rsid w:val="00012EAE"/>
    <w:rsid w:val="000152A3"/>
    <w:rsid w:val="00017A9A"/>
    <w:rsid w:val="00020B4E"/>
    <w:rsid w:val="00023A1D"/>
    <w:rsid w:val="00027816"/>
    <w:rsid w:val="000303C4"/>
    <w:rsid w:val="00030D8C"/>
    <w:rsid w:val="00030E7D"/>
    <w:rsid w:val="00032BA9"/>
    <w:rsid w:val="0003435F"/>
    <w:rsid w:val="00035A4E"/>
    <w:rsid w:val="00035F15"/>
    <w:rsid w:val="00036BE6"/>
    <w:rsid w:val="00036C20"/>
    <w:rsid w:val="000414A0"/>
    <w:rsid w:val="00043BB5"/>
    <w:rsid w:val="000511BC"/>
    <w:rsid w:val="00051F71"/>
    <w:rsid w:val="00052D33"/>
    <w:rsid w:val="00052E79"/>
    <w:rsid w:val="00053B54"/>
    <w:rsid w:val="00060A3F"/>
    <w:rsid w:val="000657F5"/>
    <w:rsid w:val="000661B3"/>
    <w:rsid w:val="00070598"/>
    <w:rsid w:val="00071F67"/>
    <w:rsid w:val="0007548A"/>
    <w:rsid w:val="00075A43"/>
    <w:rsid w:val="00075AEE"/>
    <w:rsid w:val="00075FF1"/>
    <w:rsid w:val="000762C1"/>
    <w:rsid w:val="00080C1C"/>
    <w:rsid w:val="00083882"/>
    <w:rsid w:val="000840C6"/>
    <w:rsid w:val="00085D51"/>
    <w:rsid w:val="00087744"/>
    <w:rsid w:val="00090A2E"/>
    <w:rsid w:val="0009402D"/>
    <w:rsid w:val="00094E78"/>
    <w:rsid w:val="000964C4"/>
    <w:rsid w:val="000A0B08"/>
    <w:rsid w:val="000A0B15"/>
    <w:rsid w:val="000A139D"/>
    <w:rsid w:val="000A6566"/>
    <w:rsid w:val="000B121C"/>
    <w:rsid w:val="000B2399"/>
    <w:rsid w:val="000B2B1A"/>
    <w:rsid w:val="000B43D8"/>
    <w:rsid w:val="000B5479"/>
    <w:rsid w:val="000B7C21"/>
    <w:rsid w:val="000C017B"/>
    <w:rsid w:val="000C1F39"/>
    <w:rsid w:val="000C3FD8"/>
    <w:rsid w:val="000C4E3E"/>
    <w:rsid w:val="000D0772"/>
    <w:rsid w:val="000D0B4B"/>
    <w:rsid w:val="000D1944"/>
    <w:rsid w:val="000D1CBC"/>
    <w:rsid w:val="000D48EB"/>
    <w:rsid w:val="000D6D55"/>
    <w:rsid w:val="000E20D1"/>
    <w:rsid w:val="000E263F"/>
    <w:rsid w:val="000E2C86"/>
    <w:rsid w:val="000E2FF2"/>
    <w:rsid w:val="000E6F42"/>
    <w:rsid w:val="000F0A7F"/>
    <w:rsid w:val="000F1AF5"/>
    <w:rsid w:val="000F23BE"/>
    <w:rsid w:val="000F5F85"/>
    <w:rsid w:val="000F651B"/>
    <w:rsid w:val="000F77C1"/>
    <w:rsid w:val="001008E1"/>
    <w:rsid w:val="00102F16"/>
    <w:rsid w:val="0010477D"/>
    <w:rsid w:val="0010665C"/>
    <w:rsid w:val="001078ED"/>
    <w:rsid w:val="00113AED"/>
    <w:rsid w:val="00114004"/>
    <w:rsid w:val="00114AA6"/>
    <w:rsid w:val="00121C07"/>
    <w:rsid w:val="00124175"/>
    <w:rsid w:val="001261A7"/>
    <w:rsid w:val="001307B2"/>
    <w:rsid w:val="001315EC"/>
    <w:rsid w:val="00135CA0"/>
    <w:rsid w:val="0013787B"/>
    <w:rsid w:val="001420EE"/>
    <w:rsid w:val="00142AF0"/>
    <w:rsid w:val="0015175F"/>
    <w:rsid w:val="001535C0"/>
    <w:rsid w:val="00162F59"/>
    <w:rsid w:val="00166441"/>
    <w:rsid w:val="001676F6"/>
    <w:rsid w:val="00170198"/>
    <w:rsid w:val="00170721"/>
    <w:rsid w:val="00173E83"/>
    <w:rsid w:val="00174ACD"/>
    <w:rsid w:val="001774DB"/>
    <w:rsid w:val="00187B33"/>
    <w:rsid w:val="00190586"/>
    <w:rsid w:val="00190A8A"/>
    <w:rsid w:val="001966EE"/>
    <w:rsid w:val="00196F1B"/>
    <w:rsid w:val="00197E3F"/>
    <w:rsid w:val="00197E59"/>
    <w:rsid w:val="001A0913"/>
    <w:rsid w:val="001A53F5"/>
    <w:rsid w:val="001A5F6D"/>
    <w:rsid w:val="001A75E9"/>
    <w:rsid w:val="001B1F5F"/>
    <w:rsid w:val="001B2A9A"/>
    <w:rsid w:val="001B2C16"/>
    <w:rsid w:val="001B5890"/>
    <w:rsid w:val="001B6A62"/>
    <w:rsid w:val="001C34C7"/>
    <w:rsid w:val="001C37D9"/>
    <w:rsid w:val="001C44E8"/>
    <w:rsid w:val="001C5A14"/>
    <w:rsid w:val="001C5E35"/>
    <w:rsid w:val="001C7C02"/>
    <w:rsid w:val="001D12C6"/>
    <w:rsid w:val="001D3759"/>
    <w:rsid w:val="001D6616"/>
    <w:rsid w:val="001D71ED"/>
    <w:rsid w:val="001E2343"/>
    <w:rsid w:val="001E27D0"/>
    <w:rsid w:val="001E4DC7"/>
    <w:rsid w:val="001E5731"/>
    <w:rsid w:val="001E74C7"/>
    <w:rsid w:val="001F1B9C"/>
    <w:rsid w:val="00200AD2"/>
    <w:rsid w:val="00207817"/>
    <w:rsid w:val="00212F60"/>
    <w:rsid w:val="00213182"/>
    <w:rsid w:val="00213E93"/>
    <w:rsid w:val="00222FFF"/>
    <w:rsid w:val="00223572"/>
    <w:rsid w:val="002252A5"/>
    <w:rsid w:val="0022783D"/>
    <w:rsid w:val="0022794E"/>
    <w:rsid w:val="00231E28"/>
    <w:rsid w:val="00232A1F"/>
    <w:rsid w:val="002330D5"/>
    <w:rsid w:val="002361E3"/>
    <w:rsid w:val="00241E13"/>
    <w:rsid w:val="002453FF"/>
    <w:rsid w:val="00245CEA"/>
    <w:rsid w:val="00250540"/>
    <w:rsid w:val="002527CD"/>
    <w:rsid w:val="002532F1"/>
    <w:rsid w:val="00255C41"/>
    <w:rsid w:val="002618C2"/>
    <w:rsid w:val="00261E6A"/>
    <w:rsid w:val="0026417D"/>
    <w:rsid w:val="0026498A"/>
    <w:rsid w:val="00265DE7"/>
    <w:rsid w:val="00266CBC"/>
    <w:rsid w:val="00267F2C"/>
    <w:rsid w:val="00271F34"/>
    <w:rsid w:val="0027200A"/>
    <w:rsid w:val="002723CE"/>
    <w:rsid w:val="00272CE2"/>
    <w:rsid w:val="002732B2"/>
    <w:rsid w:val="00274CDA"/>
    <w:rsid w:val="002753C7"/>
    <w:rsid w:val="0027583F"/>
    <w:rsid w:val="0027584E"/>
    <w:rsid w:val="00275FF1"/>
    <w:rsid w:val="002762EE"/>
    <w:rsid w:val="00276B5C"/>
    <w:rsid w:val="00276F7A"/>
    <w:rsid w:val="00281C53"/>
    <w:rsid w:val="00281FF7"/>
    <w:rsid w:val="00283661"/>
    <w:rsid w:val="00291C8B"/>
    <w:rsid w:val="00292B61"/>
    <w:rsid w:val="0029388A"/>
    <w:rsid w:val="002A0DC8"/>
    <w:rsid w:val="002A1DAA"/>
    <w:rsid w:val="002A250A"/>
    <w:rsid w:val="002B2441"/>
    <w:rsid w:val="002B5DAD"/>
    <w:rsid w:val="002C0CAF"/>
    <w:rsid w:val="002C0FFA"/>
    <w:rsid w:val="002C2953"/>
    <w:rsid w:val="002C332A"/>
    <w:rsid w:val="002C4BF2"/>
    <w:rsid w:val="002C4F06"/>
    <w:rsid w:val="002C5CA2"/>
    <w:rsid w:val="002D0260"/>
    <w:rsid w:val="002D2168"/>
    <w:rsid w:val="002D2A7A"/>
    <w:rsid w:val="002D4193"/>
    <w:rsid w:val="002E188B"/>
    <w:rsid w:val="002E50FE"/>
    <w:rsid w:val="002E5333"/>
    <w:rsid w:val="002E5DEB"/>
    <w:rsid w:val="002E665A"/>
    <w:rsid w:val="002F01FD"/>
    <w:rsid w:val="002F2C55"/>
    <w:rsid w:val="002F4426"/>
    <w:rsid w:val="002F50E6"/>
    <w:rsid w:val="002F689F"/>
    <w:rsid w:val="002F750E"/>
    <w:rsid w:val="002F7D19"/>
    <w:rsid w:val="00300CD8"/>
    <w:rsid w:val="0030191E"/>
    <w:rsid w:val="003030E6"/>
    <w:rsid w:val="00304B0F"/>
    <w:rsid w:val="0030521E"/>
    <w:rsid w:val="0031145B"/>
    <w:rsid w:val="0031181F"/>
    <w:rsid w:val="00314B0A"/>
    <w:rsid w:val="0031562C"/>
    <w:rsid w:val="00320DA9"/>
    <w:rsid w:val="0032429E"/>
    <w:rsid w:val="00325600"/>
    <w:rsid w:val="00334A06"/>
    <w:rsid w:val="00340811"/>
    <w:rsid w:val="00340DF5"/>
    <w:rsid w:val="003419D5"/>
    <w:rsid w:val="00342AFC"/>
    <w:rsid w:val="0034378D"/>
    <w:rsid w:val="00344AE9"/>
    <w:rsid w:val="0034548A"/>
    <w:rsid w:val="00353538"/>
    <w:rsid w:val="00356B68"/>
    <w:rsid w:val="00357264"/>
    <w:rsid w:val="003572DE"/>
    <w:rsid w:val="00357ABE"/>
    <w:rsid w:val="003606E0"/>
    <w:rsid w:val="00361DE8"/>
    <w:rsid w:val="00365387"/>
    <w:rsid w:val="003656F8"/>
    <w:rsid w:val="00365FF2"/>
    <w:rsid w:val="003725F7"/>
    <w:rsid w:val="00372EE9"/>
    <w:rsid w:val="003745A2"/>
    <w:rsid w:val="00375924"/>
    <w:rsid w:val="00380B11"/>
    <w:rsid w:val="003811DE"/>
    <w:rsid w:val="003812EF"/>
    <w:rsid w:val="00382453"/>
    <w:rsid w:val="0038257C"/>
    <w:rsid w:val="00383392"/>
    <w:rsid w:val="0038358E"/>
    <w:rsid w:val="003841C3"/>
    <w:rsid w:val="003847A4"/>
    <w:rsid w:val="003851CD"/>
    <w:rsid w:val="0039034E"/>
    <w:rsid w:val="00393172"/>
    <w:rsid w:val="00395194"/>
    <w:rsid w:val="0039554D"/>
    <w:rsid w:val="003B0745"/>
    <w:rsid w:val="003B0B28"/>
    <w:rsid w:val="003B10BF"/>
    <w:rsid w:val="003B1C77"/>
    <w:rsid w:val="003B2FEC"/>
    <w:rsid w:val="003B664F"/>
    <w:rsid w:val="003C4C79"/>
    <w:rsid w:val="003C5D30"/>
    <w:rsid w:val="003D145F"/>
    <w:rsid w:val="003D2A7C"/>
    <w:rsid w:val="003D4C0A"/>
    <w:rsid w:val="003E3D22"/>
    <w:rsid w:val="003E54ED"/>
    <w:rsid w:val="003F4F25"/>
    <w:rsid w:val="00403283"/>
    <w:rsid w:val="004032AF"/>
    <w:rsid w:val="0040343D"/>
    <w:rsid w:val="00410AF0"/>
    <w:rsid w:val="004148A6"/>
    <w:rsid w:val="00416255"/>
    <w:rsid w:val="00423404"/>
    <w:rsid w:val="00430E8F"/>
    <w:rsid w:val="0043271B"/>
    <w:rsid w:val="0043431C"/>
    <w:rsid w:val="00435274"/>
    <w:rsid w:val="0043727B"/>
    <w:rsid w:val="00440FCF"/>
    <w:rsid w:val="00442808"/>
    <w:rsid w:val="00443474"/>
    <w:rsid w:val="00450B50"/>
    <w:rsid w:val="00451FB5"/>
    <w:rsid w:val="00452707"/>
    <w:rsid w:val="00454691"/>
    <w:rsid w:val="00454F3D"/>
    <w:rsid w:val="00455CA2"/>
    <w:rsid w:val="00456FC3"/>
    <w:rsid w:val="00457006"/>
    <w:rsid w:val="004618C2"/>
    <w:rsid w:val="00461DC6"/>
    <w:rsid w:val="00463571"/>
    <w:rsid w:val="0046369E"/>
    <w:rsid w:val="004640B3"/>
    <w:rsid w:val="00464658"/>
    <w:rsid w:val="004657C3"/>
    <w:rsid w:val="00467973"/>
    <w:rsid w:val="00467B5C"/>
    <w:rsid w:val="004738DE"/>
    <w:rsid w:val="0047465E"/>
    <w:rsid w:val="00476FE8"/>
    <w:rsid w:val="004802BC"/>
    <w:rsid w:val="00481477"/>
    <w:rsid w:val="004831E2"/>
    <w:rsid w:val="00483EB5"/>
    <w:rsid w:val="004860DB"/>
    <w:rsid w:val="004862EA"/>
    <w:rsid w:val="00486457"/>
    <w:rsid w:val="00486E56"/>
    <w:rsid w:val="00487E59"/>
    <w:rsid w:val="00490800"/>
    <w:rsid w:val="004916CC"/>
    <w:rsid w:val="00494071"/>
    <w:rsid w:val="004966F7"/>
    <w:rsid w:val="004A042C"/>
    <w:rsid w:val="004A070F"/>
    <w:rsid w:val="004A1854"/>
    <w:rsid w:val="004A185C"/>
    <w:rsid w:val="004A555A"/>
    <w:rsid w:val="004A60D2"/>
    <w:rsid w:val="004A68EA"/>
    <w:rsid w:val="004B052D"/>
    <w:rsid w:val="004B0E35"/>
    <w:rsid w:val="004B1590"/>
    <w:rsid w:val="004B1DBF"/>
    <w:rsid w:val="004B1E25"/>
    <w:rsid w:val="004B503E"/>
    <w:rsid w:val="004B60B7"/>
    <w:rsid w:val="004C2698"/>
    <w:rsid w:val="004C5D9F"/>
    <w:rsid w:val="004D23A4"/>
    <w:rsid w:val="004D3DDD"/>
    <w:rsid w:val="004D4293"/>
    <w:rsid w:val="004D585D"/>
    <w:rsid w:val="004D6A58"/>
    <w:rsid w:val="004D7317"/>
    <w:rsid w:val="004E02E3"/>
    <w:rsid w:val="004E333C"/>
    <w:rsid w:val="004E404D"/>
    <w:rsid w:val="004E4273"/>
    <w:rsid w:val="004E674D"/>
    <w:rsid w:val="004E7EE5"/>
    <w:rsid w:val="004E7FD3"/>
    <w:rsid w:val="004F0C6E"/>
    <w:rsid w:val="004F105C"/>
    <w:rsid w:val="004F13FF"/>
    <w:rsid w:val="00500D99"/>
    <w:rsid w:val="00501922"/>
    <w:rsid w:val="005064BF"/>
    <w:rsid w:val="005071EF"/>
    <w:rsid w:val="00510B80"/>
    <w:rsid w:val="00513D6B"/>
    <w:rsid w:val="00514F5B"/>
    <w:rsid w:val="00515977"/>
    <w:rsid w:val="00516866"/>
    <w:rsid w:val="00526007"/>
    <w:rsid w:val="00531AAE"/>
    <w:rsid w:val="0053350E"/>
    <w:rsid w:val="00533870"/>
    <w:rsid w:val="005347A2"/>
    <w:rsid w:val="00535749"/>
    <w:rsid w:val="00536B04"/>
    <w:rsid w:val="0053785B"/>
    <w:rsid w:val="00537920"/>
    <w:rsid w:val="0054550D"/>
    <w:rsid w:val="00547132"/>
    <w:rsid w:val="005510FB"/>
    <w:rsid w:val="00553253"/>
    <w:rsid w:val="005538F0"/>
    <w:rsid w:val="00557115"/>
    <w:rsid w:val="00561A2B"/>
    <w:rsid w:val="00563F60"/>
    <w:rsid w:val="00564D37"/>
    <w:rsid w:val="00567A9B"/>
    <w:rsid w:val="00570D75"/>
    <w:rsid w:val="00573753"/>
    <w:rsid w:val="00574BD8"/>
    <w:rsid w:val="005751A3"/>
    <w:rsid w:val="00583962"/>
    <w:rsid w:val="00584193"/>
    <w:rsid w:val="00592520"/>
    <w:rsid w:val="005969E7"/>
    <w:rsid w:val="005A12DE"/>
    <w:rsid w:val="005A189D"/>
    <w:rsid w:val="005A21CB"/>
    <w:rsid w:val="005A3E58"/>
    <w:rsid w:val="005A408B"/>
    <w:rsid w:val="005A4B5E"/>
    <w:rsid w:val="005A7AAA"/>
    <w:rsid w:val="005B0A64"/>
    <w:rsid w:val="005B4B50"/>
    <w:rsid w:val="005C17C9"/>
    <w:rsid w:val="005C1C6C"/>
    <w:rsid w:val="005C2A40"/>
    <w:rsid w:val="005C2C3B"/>
    <w:rsid w:val="005C4B9D"/>
    <w:rsid w:val="005D0B37"/>
    <w:rsid w:val="005D0EE3"/>
    <w:rsid w:val="005D34B4"/>
    <w:rsid w:val="005D4181"/>
    <w:rsid w:val="005E1ADF"/>
    <w:rsid w:val="005E2A7A"/>
    <w:rsid w:val="005E4815"/>
    <w:rsid w:val="005E7207"/>
    <w:rsid w:val="005E74AA"/>
    <w:rsid w:val="005F0B61"/>
    <w:rsid w:val="005F2673"/>
    <w:rsid w:val="005F27E9"/>
    <w:rsid w:val="005F4CF6"/>
    <w:rsid w:val="005F57CD"/>
    <w:rsid w:val="005F5DF8"/>
    <w:rsid w:val="005F65E8"/>
    <w:rsid w:val="005F6BCD"/>
    <w:rsid w:val="006033ED"/>
    <w:rsid w:val="00607D93"/>
    <w:rsid w:val="006107C7"/>
    <w:rsid w:val="00611C5D"/>
    <w:rsid w:val="0061592C"/>
    <w:rsid w:val="00615993"/>
    <w:rsid w:val="0061685B"/>
    <w:rsid w:val="00617111"/>
    <w:rsid w:val="006207AE"/>
    <w:rsid w:val="006215EF"/>
    <w:rsid w:val="0062244E"/>
    <w:rsid w:val="00627542"/>
    <w:rsid w:val="006278F0"/>
    <w:rsid w:val="00632DDD"/>
    <w:rsid w:val="0063796F"/>
    <w:rsid w:val="00637FE1"/>
    <w:rsid w:val="00644201"/>
    <w:rsid w:val="0064674F"/>
    <w:rsid w:val="00650970"/>
    <w:rsid w:val="006516A2"/>
    <w:rsid w:val="00653411"/>
    <w:rsid w:val="006534BE"/>
    <w:rsid w:val="00655124"/>
    <w:rsid w:val="00656DBC"/>
    <w:rsid w:val="006616C0"/>
    <w:rsid w:val="0066440E"/>
    <w:rsid w:val="006675C5"/>
    <w:rsid w:val="006678DE"/>
    <w:rsid w:val="00667D28"/>
    <w:rsid w:val="00672851"/>
    <w:rsid w:val="00673DEB"/>
    <w:rsid w:val="00674AFC"/>
    <w:rsid w:val="00680A0D"/>
    <w:rsid w:val="00684276"/>
    <w:rsid w:val="00690393"/>
    <w:rsid w:val="0069043C"/>
    <w:rsid w:val="00690681"/>
    <w:rsid w:val="00692CF3"/>
    <w:rsid w:val="006936C0"/>
    <w:rsid w:val="006A2DD3"/>
    <w:rsid w:val="006A6E3C"/>
    <w:rsid w:val="006B2511"/>
    <w:rsid w:val="006B305A"/>
    <w:rsid w:val="006B49F0"/>
    <w:rsid w:val="006B6A96"/>
    <w:rsid w:val="006C2414"/>
    <w:rsid w:val="006C3738"/>
    <w:rsid w:val="006C7A59"/>
    <w:rsid w:val="006D12C0"/>
    <w:rsid w:val="006D6F87"/>
    <w:rsid w:val="006D7BE6"/>
    <w:rsid w:val="006E020D"/>
    <w:rsid w:val="006E2D4C"/>
    <w:rsid w:val="006E4809"/>
    <w:rsid w:val="006F07BB"/>
    <w:rsid w:val="006F0D40"/>
    <w:rsid w:val="006F34A6"/>
    <w:rsid w:val="006F402F"/>
    <w:rsid w:val="006F4E4F"/>
    <w:rsid w:val="006F6649"/>
    <w:rsid w:val="006F729C"/>
    <w:rsid w:val="00700BD0"/>
    <w:rsid w:val="00706085"/>
    <w:rsid w:val="00706F11"/>
    <w:rsid w:val="007073F8"/>
    <w:rsid w:val="007075DC"/>
    <w:rsid w:val="007075DD"/>
    <w:rsid w:val="00711B74"/>
    <w:rsid w:val="00713CDE"/>
    <w:rsid w:val="00714DF0"/>
    <w:rsid w:val="00724D60"/>
    <w:rsid w:val="0072588B"/>
    <w:rsid w:val="007360F1"/>
    <w:rsid w:val="00742919"/>
    <w:rsid w:val="00746B7E"/>
    <w:rsid w:val="00751B75"/>
    <w:rsid w:val="007536D7"/>
    <w:rsid w:val="00766A3E"/>
    <w:rsid w:val="00766E37"/>
    <w:rsid w:val="00770A4C"/>
    <w:rsid w:val="007728A0"/>
    <w:rsid w:val="00772B8E"/>
    <w:rsid w:val="00772CDC"/>
    <w:rsid w:val="0077621B"/>
    <w:rsid w:val="007769F6"/>
    <w:rsid w:val="0078009C"/>
    <w:rsid w:val="00781ED1"/>
    <w:rsid w:val="00782482"/>
    <w:rsid w:val="00786927"/>
    <w:rsid w:val="007A0FEB"/>
    <w:rsid w:val="007A13A5"/>
    <w:rsid w:val="007A4489"/>
    <w:rsid w:val="007A6796"/>
    <w:rsid w:val="007A78E0"/>
    <w:rsid w:val="007B00A5"/>
    <w:rsid w:val="007B0A27"/>
    <w:rsid w:val="007B6AEF"/>
    <w:rsid w:val="007C6520"/>
    <w:rsid w:val="007C798D"/>
    <w:rsid w:val="007D00D9"/>
    <w:rsid w:val="007D1AB1"/>
    <w:rsid w:val="007D2EBF"/>
    <w:rsid w:val="007D5C34"/>
    <w:rsid w:val="007D5EE3"/>
    <w:rsid w:val="007D767E"/>
    <w:rsid w:val="007D7D1A"/>
    <w:rsid w:val="007E013A"/>
    <w:rsid w:val="007E1F9A"/>
    <w:rsid w:val="007E234C"/>
    <w:rsid w:val="007E439D"/>
    <w:rsid w:val="007E6BA7"/>
    <w:rsid w:val="007F434C"/>
    <w:rsid w:val="007F6678"/>
    <w:rsid w:val="007F7B10"/>
    <w:rsid w:val="007F7D93"/>
    <w:rsid w:val="00800865"/>
    <w:rsid w:val="00810D13"/>
    <w:rsid w:val="00814F07"/>
    <w:rsid w:val="00816A0C"/>
    <w:rsid w:val="00816DB9"/>
    <w:rsid w:val="00817A18"/>
    <w:rsid w:val="00821F25"/>
    <w:rsid w:val="00823702"/>
    <w:rsid w:val="00824EE1"/>
    <w:rsid w:val="00825DE1"/>
    <w:rsid w:val="0082633E"/>
    <w:rsid w:val="00827336"/>
    <w:rsid w:val="00833E0D"/>
    <w:rsid w:val="008402CC"/>
    <w:rsid w:val="00842096"/>
    <w:rsid w:val="0084219C"/>
    <w:rsid w:val="0084349C"/>
    <w:rsid w:val="00843C21"/>
    <w:rsid w:val="0085129D"/>
    <w:rsid w:val="00853179"/>
    <w:rsid w:val="0085432B"/>
    <w:rsid w:val="0085545C"/>
    <w:rsid w:val="0085689F"/>
    <w:rsid w:val="00862427"/>
    <w:rsid w:val="00866117"/>
    <w:rsid w:val="0086703A"/>
    <w:rsid w:val="008670D4"/>
    <w:rsid w:val="00867C05"/>
    <w:rsid w:val="00872F26"/>
    <w:rsid w:val="00874EE6"/>
    <w:rsid w:val="00876A78"/>
    <w:rsid w:val="00876B27"/>
    <w:rsid w:val="008801ED"/>
    <w:rsid w:val="008828AF"/>
    <w:rsid w:val="008842D4"/>
    <w:rsid w:val="00885C2C"/>
    <w:rsid w:val="00885FC1"/>
    <w:rsid w:val="008913F3"/>
    <w:rsid w:val="00894084"/>
    <w:rsid w:val="008A043D"/>
    <w:rsid w:val="008A0991"/>
    <w:rsid w:val="008A2241"/>
    <w:rsid w:val="008A33C1"/>
    <w:rsid w:val="008A4321"/>
    <w:rsid w:val="008A76C7"/>
    <w:rsid w:val="008B4B44"/>
    <w:rsid w:val="008B6EC8"/>
    <w:rsid w:val="008B6EE8"/>
    <w:rsid w:val="008C0899"/>
    <w:rsid w:val="008C193A"/>
    <w:rsid w:val="008C28A3"/>
    <w:rsid w:val="008C5B11"/>
    <w:rsid w:val="008D096E"/>
    <w:rsid w:val="008D14E3"/>
    <w:rsid w:val="008D1BDD"/>
    <w:rsid w:val="008D2048"/>
    <w:rsid w:val="008E153F"/>
    <w:rsid w:val="008E1A08"/>
    <w:rsid w:val="008E2BFE"/>
    <w:rsid w:val="008E4DD2"/>
    <w:rsid w:val="008E5250"/>
    <w:rsid w:val="008E5E7C"/>
    <w:rsid w:val="008E7323"/>
    <w:rsid w:val="008F53D5"/>
    <w:rsid w:val="00903BF1"/>
    <w:rsid w:val="00905320"/>
    <w:rsid w:val="00906AF6"/>
    <w:rsid w:val="00911653"/>
    <w:rsid w:val="00912319"/>
    <w:rsid w:val="00912856"/>
    <w:rsid w:val="009148D6"/>
    <w:rsid w:val="00916420"/>
    <w:rsid w:val="00921484"/>
    <w:rsid w:val="00921B7A"/>
    <w:rsid w:val="00922C56"/>
    <w:rsid w:val="009246B1"/>
    <w:rsid w:val="00924E2E"/>
    <w:rsid w:val="00925139"/>
    <w:rsid w:val="00927700"/>
    <w:rsid w:val="00930E18"/>
    <w:rsid w:val="00930E87"/>
    <w:rsid w:val="009314D3"/>
    <w:rsid w:val="00931DCF"/>
    <w:rsid w:val="00931F7A"/>
    <w:rsid w:val="00932752"/>
    <w:rsid w:val="00932889"/>
    <w:rsid w:val="00940EF8"/>
    <w:rsid w:val="00945EED"/>
    <w:rsid w:val="00947CBE"/>
    <w:rsid w:val="009504DC"/>
    <w:rsid w:val="009535A8"/>
    <w:rsid w:val="0095370E"/>
    <w:rsid w:val="00955064"/>
    <w:rsid w:val="00955277"/>
    <w:rsid w:val="00957A5A"/>
    <w:rsid w:val="00961165"/>
    <w:rsid w:val="00964927"/>
    <w:rsid w:val="00964B0C"/>
    <w:rsid w:val="00971378"/>
    <w:rsid w:val="00972092"/>
    <w:rsid w:val="0097362F"/>
    <w:rsid w:val="00974A22"/>
    <w:rsid w:val="009763AD"/>
    <w:rsid w:val="00976C20"/>
    <w:rsid w:val="00980856"/>
    <w:rsid w:val="009820AE"/>
    <w:rsid w:val="00985F0F"/>
    <w:rsid w:val="0099142A"/>
    <w:rsid w:val="00992A12"/>
    <w:rsid w:val="00993CDD"/>
    <w:rsid w:val="009A1AC3"/>
    <w:rsid w:val="009A2216"/>
    <w:rsid w:val="009A6020"/>
    <w:rsid w:val="009A6D2A"/>
    <w:rsid w:val="009B20C4"/>
    <w:rsid w:val="009B353F"/>
    <w:rsid w:val="009B35BC"/>
    <w:rsid w:val="009B47D0"/>
    <w:rsid w:val="009B486C"/>
    <w:rsid w:val="009B4916"/>
    <w:rsid w:val="009B4A70"/>
    <w:rsid w:val="009B4DF8"/>
    <w:rsid w:val="009B5524"/>
    <w:rsid w:val="009C0862"/>
    <w:rsid w:val="009C0F5D"/>
    <w:rsid w:val="009C290B"/>
    <w:rsid w:val="009C3FE6"/>
    <w:rsid w:val="009C40DB"/>
    <w:rsid w:val="009C565C"/>
    <w:rsid w:val="009C717D"/>
    <w:rsid w:val="009C733A"/>
    <w:rsid w:val="009D12C9"/>
    <w:rsid w:val="009D260C"/>
    <w:rsid w:val="009D2C39"/>
    <w:rsid w:val="009D2EFF"/>
    <w:rsid w:val="009D44B2"/>
    <w:rsid w:val="009D45B1"/>
    <w:rsid w:val="009D79A4"/>
    <w:rsid w:val="009E10D0"/>
    <w:rsid w:val="009E2B11"/>
    <w:rsid w:val="009E6309"/>
    <w:rsid w:val="009E7772"/>
    <w:rsid w:val="009F273F"/>
    <w:rsid w:val="009F30ED"/>
    <w:rsid w:val="009F63EB"/>
    <w:rsid w:val="00A00455"/>
    <w:rsid w:val="00A010D2"/>
    <w:rsid w:val="00A0427E"/>
    <w:rsid w:val="00A042BC"/>
    <w:rsid w:val="00A06CA9"/>
    <w:rsid w:val="00A1010D"/>
    <w:rsid w:val="00A10FEC"/>
    <w:rsid w:val="00A13EF3"/>
    <w:rsid w:val="00A14794"/>
    <w:rsid w:val="00A15ED6"/>
    <w:rsid w:val="00A20819"/>
    <w:rsid w:val="00A21827"/>
    <w:rsid w:val="00A22D53"/>
    <w:rsid w:val="00A23444"/>
    <w:rsid w:val="00A23A74"/>
    <w:rsid w:val="00A24104"/>
    <w:rsid w:val="00A24DE1"/>
    <w:rsid w:val="00A27A04"/>
    <w:rsid w:val="00A30150"/>
    <w:rsid w:val="00A31687"/>
    <w:rsid w:val="00A33EB7"/>
    <w:rsid w:val="00A34CC7"/>
    <w:rsid w:val="00A36681"/>
    <w:rsid w:val="00A37076"/>
    <w:rsid w:val="00A37106"/>
    <w:rsid w:val="00A3765D"/>
    <w:rsid w:val="00A40B8B"/>
    <w:rsid w:val="00A42556"/>
    <w:rsid w:val="00A42A1E"/>
    <w:rsid w:val="00A438B9"/>
    <w:rsid w:val="00A45043"/>
    <w:rsid w:val="00A473EE"/>
    <w:rsid w:val="00A5417E"/>
    <w:rsid w:val="00A57F0E"/>
    <w:rsid w:val="00A61F52"/>
    <w:rsid w:val="00A64B0B"/>
    <w:rsid w:val="00A70FDF"/>
    <w:rsid w:val="00A7354E"/>
    <w:rsid w:val="00A75AC8"/>
    <w:rsid w:val="00A828BF"/>
    <w:rsid w:val="00A8609F"/>
    <w:rsid w:val="00A87161"/>
    <w:rsid w:val="00A91713"/>
    <w:rsid w:val="00A921FD"/>
    <w:rsid w:val="00A935D4"/>
    <w:rsid w:val="00A93B70"/>
    <w:rsid w:val="00A959BB"/>
    <w:rsid w:val="00A96C36"/>
    <w:rsid w:val="00A97937"/>
    <w:rsid w:val="00AA41DF"/>
    <w:rsid w:val="00AA5034"/>
    <w:rsid w:val="00AA5B32"/>
    <w:rsid w:val="00AA5DA5"/>
    <w:rsid w:val="00AA6031"/>
    <w:rsid w:val="00AA6277"/>
    <w:rsid w:val="00AA7542"/>
    <w:rsid w:val="00AB227E"/>
    <w:rsid w:val="00AB24DA"/>
    <w:rsid w:val="00AB2A4B"/>
    <w:rsid w:val="00AB2B76"/>
    <w:rsid w:val="00AB36F2"/>
    <w:rsid w:val="00AB4BEE"/>
    <w:rsid w:val="00AB796E"/>
    <w:rsid w:val="00AC0911"/>
    <w:rsid w:val="00AC21F3"/>
    <w:rsid w:val="00AC37A5"/>
    <w:rsid w:val="00AC4699"/>
    <w:rsid w:val="00AC5E53"/>
    <w:rsid w:val="00AC7152"/>
    <w:rsid w:val="00AD2D74"/>
    <w:rsid w:val="00AE215F"/>
    <w:rsid w:val="00AE720A"/>
    <w:rsid w:val="00B0115F"/>
    <w:rsid w:val="00B01190"/>
    <w:rsid w:val="00B01DC3"/>
    <w:rsid w:val="00B02932"/>
    <w:rsid w:val="00B0348E"/>
    <w:rsid w:val="00B035F5"/>
    <w:rsid w:val="00B053B1"/>
    <w:rsid w:val="00B06902"/>
    <w:rsid w:val="00B11730"/>
    <w:rsid w:val="00B129EA"/>
    <w:rsid w:val="00B14AC3"/>
    <w:rsid w:val="00B20368"/>
    <w:rsid w:val="00B237FF"/>
    <w:rsid w:val="00B26024"/>
    <w:rsid w:val="00B3104A"/>
    <w:rsid w:val="00B31CE8"/>
    <w:rsid w:val="00B3222B"/>
    <w:rsid w:val="00B32A63"/>
    <w:rsid w:val="00B334CF"/>
    <w:rsid w:val="00B356FF"/>
    <w:rsid w:val="00B379B6"/>
    <w:rsid w:val="00B37B02"/>
    <w:rsid w:val="00B43B58"/>
    <w:rsid w:val="00B465CA"/>
    <w:rsid w:val="00B51379"/>
    <w:rsid w:val="00B5600E"/>
    <w:rsid w:val="00B568DA"/>
    <w:rsid w:val="00B6255E"/>
    <w:rsid w:val="00B640DA"/>
    <w:rsid w:val="00B6570E"/>
    <w:rsid w:val="00B71E40"/>
    <w:rsid w:val="00B77198"/>
    <w:rsid w:val="00B81C84"/>
    <w:rsid w:val="00B8541D"/>
    <w:rsid w:val="00B94002"/>
    <w:rsid w:val="00B97B49"/>
    <w:rsid w:val="00B97C91"/>
    <w:rsid w:val="00BA1426"/>
    <w:rsid w:val="00BA1685"/>
    <w:rsid w:val="00BA25A7"/>
    <w:rsid w:val="00BA3F3A"/>
    <w:rsid w:val="00BA44E8"/>
    <w:rsid w:val="00BB1100"/>
    <w:rsid w:val="00BB22A9"/>
    <w:rsid w:val="00BB378B"/>
    <w:rsid w:val="00BB4402"/>
    <w:rsid w:val="00BB6090"/>
    <w:rsid w:val="00BB60D3"/>
    <w:rsid w:val="00BB6427"/>
    <w:rsid w:val="00BB6DF8"/>
    <w:rsid w:val="00BC54CE"/>
    <w:rsid w:val="00BC5E2E"/>
    <w:rsid w:val="00BC5E7E"/>
    <w:rsid w:val="00BC6C53"/>
    <w:rsid w:val="00BD18FF"/>
    <w:rsid w:val="00BD26E4"/>
    <w:rsid w:val="00BD62AE"/>
    <w:rsid w:val="00BD7D69"/>
    <w:rsid w:val="00BE2591"/>
    <w:rsid w:val="00BE4853"/>
    <w:rsid w:val="00BE7AF2"/>
    <w:rsid w:val="00BF352F"/>
    <w:rsid w:val="00BF54F5"/>
    <w:rsid w:val="00BF75BA"/>
    <w:rsid w:val="00C111AC"/>
    <w:rsid w:val="00C12328"/>
    <w:rsid w:val="00C14382"/>
    <w:rsid w:val="00C1612D"/>
    <w:rsid w:val="00C16395"/>
    <w:rsid w:val="00C1792B"/>
    <w:rsid w:val="00C17DB7"/>
    <w:rsid w:val="00C20BF4"/>
    <w:rsid w:val="00C22D2D"/>
    <w:rsid w:val="00C32E43"/>
    <w:rsid w:val="00C3354C"/>
    <w:rsid w:val="00C34BAA"/>
    <w:rsid w:val="00C35C49"/>
    <w:rsid w:val="00C36837"/>
    <w:rsid w:val="00C41F51"/>
    <w:rsid w:val="00C4236C"/>
    <w:rsid w:val="00C44623"/>
    <w:rsid w:val="00C47EC1"/>
    <w:rsid w:val="00C50687"/>
    <w:rsid w:val="00C50F12"/>
    <w:rsid w:val="00C5566C"/>
    <w:rsid w:val="00C565E8"/>
    <w:rsid w:val="00C6182E"/>
    <w:rsid w:val="00C64E94"/>
    <w:rsid w:val="00C70DCF"/>
    <w:rsid w:val="00C73658"/>
    <w:rsid w:val="00C73FFB"/>
    <w:rsid w:val="00C7450F"/>
    <w:rsid w:val="00C74C6D"/>
    <w:rsid w:val="00C76171"/>
    <w:rsid w:val="00C7643D"/>
    <w:rsid w:val="00C76FF0"/>
    <w:rsid w:val="00C77EB2"/>
    <w:rsid w:val="00C81A08"/>
    <w:rsid w:val="00C82538"/>
    <w:rsid w:val="00C837DA"/>
    <w:rsid w:val="00C85331"/>
    <w:rsid w:val="00C865C2"/>
    <w:rsid w:val="00C9501F"/>
    <w:rsid w:val="00CA52DB"/>
    <w:rsid w:val="00CB119F"/>
    <w:rsid w:val="00CB27FF"/>
    <w:rsid w:val="00CB36D9"/>
    <w:rsid w:val="00CB4E54"/>
    <w:rsid w:val="00CB57F6"/>
    <w:rsid w:val="00CB6941"/>
    <w:rsid w:val="00CC1A1F"/>
    <w:rsid w:val="00CC402A"/>
    <w:rsid w:val="00CC506E"/>
    <w:rsid w:val="00CC679B"/>
    <w:rsid w:val="00CC6D35"/>
    <w:rsid w:val="00CE20EA"/>
    <w:rsid w:val="00CE43A4"/>
    <w:rsid w:val="00CF3DB3"/>
    <w:rsid w:val="00CF789A"/>
    <w:rsid w:val="00CF78FF"/>
    <w:rsid w:val="00D03AC3"/>
    <w:rsid w:val="00D03F28"/>
    <w:rsid w:val="00D058D9"/>
    <w:rsid w:val="00D079C5"/>
    <w:rsid w:val="00D11DDC"/>
    <w:rsid w:val="00D12758"/>
    <w:rsid w:val="00D129DA"/>
    <w:rsid w:val="00D132B6"/>
    <w:rsid w:val="00D15418"/>
    <w:rsid w:val="00D1669B"/>
    <w:rsid w:val="00D210AF"/>
    <w:rsid w:val="00D24886"/>
    <w:rsid w:val="00D27767"/>
    <w:rsid w:val="00D30108"/>
    <w:rsid w:val="00D32E6F"/>
    <w:rsid w:val="00D33BD9"/>
    <w:rsid w:val="00D35867"/>
    <w:rsid w:val="00D4050F"/>
    <w:rsid w:val="00D4301E"/>
    <w:rsid w:val="00D43BC5"/>
    <w:rsid w:val="00D45819"/>
    <w:rsid w:val="00D5349A"/>
    <w:rsid w:val="00D567CD"/>
    <w:rsid w:val="00D608D1"/>
    <w:rsid w:val="00D608DC"/>
    <w:rsid w:val="00D625D4"/>
    <w:rsid w:val="00D62D27"/>
    <w:rsid w:val="00D631CA"/>
    <w:rsid w:val="00D6347A"/>
    <w:rsid w:val="00D635BE"/>
    <w:rsid w:val="00D77951"/>
    <w:rsid w:val="00D82EA7"/>
    <w:rsid w:val="00D851F5"/>
    <w:rsid w:val="00D9107B"/>
    <w:rsid w:val="00D91CA4"/>
    <w:rsid w:val="00D92BAF"/>
    <w:rsid w:val="00D94695"/>
    <w:rsid w:val="00D95C46"/>
    <w:rsid w:val="00DA16F1"/>
    <w:rsid w:val="00DA23C5"/>
    <w:rsid w:val="00DA44D6"/>
    <w:rsid w:val="00DA4D62"/>
    <w:rsid w:val="00DA7922"/>
    <w:rsid w:val="00DB0818"/>
    <w:rsid w:val="00DB2E94"/>
    <w:rsid w:val="00DB3B6A"/>
    <w:rsid w:val="00DB4EE2"/>
    <w:rsid w:val="00DB5025"/>
    <w:rsid w:val="00DB56B5"/>
    <w:rsid w:val="00DB5B33"/>
    <w:rsid w:val="00DB72AD"/>
    <w:rsid w:val="00DC1227"/>
    <w:rsid w:val="00DC32E0"/>
    <w:rsid w:val="00DC6639"/>
    <w:rsid w:val="00DD011B"/>
    <w:rsid w:val="00DD118D"/>
    <w:rsid w:val="00DE0489"/>
    <w:rsid w:val="00DE182C"/>
    <w:rsid w:val="00DE2D37"/>
    <w:rsid w:val="00DE6808"/>
    <w:rsid w:val="00DE7D40"/>
    <w:rsid w:val="00DF05DB"/>
    <w:rsid w:val="00DF1713"/>
    <w:rsid w:val="00DF48B6"/>
    <w:rsid w:val="00E00698"/>
    <w:rsid w:val="00E04EDD"/>
    <w:rsid w:val="00E04F78"/>
    <w:rsid w:val="00E05476"/>
    <w:rsid w:val="00E0701C"/>
    <w:rsid w:val="00E07327"/>
    <w:rsid w:val="00E117AE"/>
    <w:rsid w:val="00E129DF"/>
    <w:rsid w:val="00E12AC4"/>
    <w:rsid w:val="00E1565F"/>
    <w:rsid w:val="00E16622"/>
    <w:rsid w:val="00E17D22"/>
    <w:rsid w:val="00E206D3"/>
    <w:rsid w:val="00E25005"/>
    <w:rsid w:val="00E25677"/>
    <w:rsid w:val="00E276A4"/>
    <w:rsid w:val="00E31995"/>
    <w:rsid w:val="00E31A2D"/>
    <w:rsid w:val="00E32E97"/>
    <w:rsid w:val="00E35103"/>
    <w:rsid w:val="00E359EF"/>
    <w:rsid w:val="00E35CC0"/>
    <w:rsid w:val="00E36126"/>
    <w:rsid w:val="00E42865"/>
    <w:rsid w:val="00E437D6"/>
    <w:rsid w:val="00E43B4D"/>
    <w:rsid w:val="00E441B4"/>
    <w:rsid w:val="00E46656"/>
    <w:rsid w:val="00E513E8"/>
    <w:rsid w:val="00E52220"/>
    <w:rsid w:val="00E528A8"/>
    <w:rsid w:val="00E543F0"/>
    <w:rsid w:val="00E560CC"/>
    <w:rsid w:val="00E61203"/>
    <w:rsid w:val="00E61757"/>
    <w:rsid w:val="00E633AC"/>
    <w:rsid w:val="00E63D5A"/>
    <w:rsid w:val="00E640EE"/>
    <w:rsid w:val="00E652ED"/>
    <w:rsid w:val="00E65553"/>
    <w:rsid w:val="00E6571A"/>
    <w:rsid w:val="00E67698"/>
    <w:rsid w:val="00E7305C"/>
    <w:rsid w:val="00E75220"/>
    <w:rsid w:val="00E7650A"/>
    <w:rsid w:val="00E77C9F"/>
    <w:rsid w:val="00E804EB"/>
    <w:rsid w:val="00E807CA"/>
    <w:rsid w:val="00E811A4"/>
    <w:rsid w:val="00E82436"/>
    <w:rsid w:val="00E855F2"/>
    <w:rsid w:val="00E87C00"/>
    <w:rsid w:val="00E915AC"/>
    <w:rsid w:val="00E93489"/>
    <w:rsid w:val="00E93687"/>
    <w:rsid w:val="00E9429C"/>
    <w:rsid w:val="00E97EC6"/>
    <w:rsid w:val="00EA1EBB"/>
    <w:rsid w:val="00EA5B42"/>
    <w:rsid w:val="00EA6317"/>
    <w:rsid w:val="00EA7C7C"/>
    <w:rsid w:val="00EB0874"/>
    <w:rsid w:val="00EB0E43"/>
    <w:rsid w:val="00EB1196"/>
    <w:rsid w:val="00EB16A6"/>
    <w:rsid w:val="00EB575F"/>
    <w:rsid w:val="00EB59FF"/>
    <w:rsid w:val="00EB6002"/>
    <w:rsid w:val="00EB6402"/>
    <w:rsid w:val="00EC0F92"/>
    <w:rsid w:val="00EC2B28"/>
    <w:rsid w:val="00EC3F9C"/>
    <w:rsid w:val="00EC5BEB"/>
    <w:rsid w:val="00ED0163"/>
    <w:rsid w:val="00ED1E70"/>
    <w:rsid w:val="00ED4FAE"/>
    <w:rsid w:val="00ED5DD3"/>
    <w:rsid w:val="00ED7114"/>
    <w:rsid w:val="00EE12DB"/>
    <w:rsid w:val="00EE1DD7"/>
    <w:rsid w:val="00EE2C36"/>
    <w:rsid w:val="00EE479F"/>
    <w:rsid w:val="00EE59BE"/>
    <w:rsid w:val="00EF214D"/>
    <w:rsid w:val="00EF3C49"/>
    <w:rsid w:val="00EF4C27"/>
    <w:rsid w:val="00EF6169"/>
    <w:rsid w:val="00EF6278"/>
    <w:rsid w:val="00F02B97"/>
    <w:rsid w:val="00F02F15"/>
    <w:rsid w:val="00F04398"/>
    <w:rsid w:val="00F04442"/>
    <w:rsid w:val="00F07D93"/>
    <w:rsid w:val="00F07F98"/>
    <w:rsid w:val="00F20771"/>
    <w:rsid w:val="00F226DA"/>
    <w:rsid w:val="00F275C8"/>
    <w:rsid w:val="00F331AC"/>
    <w:rsid w:val="00F3334D"/>
    <w:rsid w:val="00F367D8"/>
    <w:rsid w:val="00F445FD"/>
    <w:rsid w:val="00F44A49"/>
    <w:rsid w:val="00F477BB"/>
    <w:rsid w:val="00F50EB2"/>
    <w:rsid w:val="00F53236"/>
    <w:rsid w:val="00F56DA6"/>
    <w:rsid w:val="00F6416D"/>
    <w:rsid w:val="00F65E3F"/>
    <w:rsid w:val="00F66F9D"/>
    <w:rsid w:val="00F737D5"/>
    <w:rsid w:val="00F75087"/>
    <w:rsid w:val="00F75228"/>
    <w:rsid w:val="00F76E10"/>
    <w:rsid w:val="00F77208"/>
    <w:rsid w:val="00F77F8B"/>
    <w:rsid w:val="00F8015C"/>
    <w:rsid w:val="00F8057B"/>
    <w:rsid w:val="00F83C57"/>
    <w:rsid w:val="00F83FE6"/>
    <w:rsid w:val="00F87EE8"/>
    <w:rsid w:val="00F9001A"/>
    <w:rsid w:val="00F90E7B"/>
    <w:rsid w:val="00F919CF"/>
    <w:rsid w:val="00F95258"/>
    <w:rsid w:val="00F96672"/>
    <w:rsid w:val="00F97E8B"/>
    <w:rsid w:val="00FA264F"/>
    <w:rsid w:val="00FA3002"/>
    <w:rsid w:val="00FA35FC"/>
    <w:rsid w:val="00FA3DDC"/>
    <w:rsid w:val="00FA41A5"/>
    <w:rsid w:val="00FA4563"/>
    <w:rsid w:val="00FB150A"/>
    <w:rsid w:val="00FB1C3E"/>
    <w:rsid w:val="00FB28F7"/>
    <w:rsid w:val="00FB3127"/>
    <w:rsid w:val="00FB4A58"/>
    <w:rsid w:val="00FB5963"/>
    <w:rsid w:val="00FB66D3"/>
    <w:rsid w:val="00FC0B89"/>
    <w:rsid w:val="00FC15CD"/>
    <w:rsid w:val="00FC1A4A"/>
    <w:rsid w:val="00FC1F67"/>
    <w:rsid w:val="00FC1FB5"/>
    <w:rsid w:val="00FC56DE"/>
    <w:rsid w:val="00FD1F79"/>
    <w:rsid w:val="00FD4076"/>
    <w:rsid w:val="00FE2F55"/>
    <w:rsid w:val="00FE62FD"/>
    <w:rsid w:val="00FF26FE"/>
    <w:rsid w:val="00FF4EA4"/>
    <w:rsid w:val="747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9607"/>
  <w15:docId w15:val="{D7C3EE2C-CBD8-AF4B-A7BB-12EA4DC9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color w:val="000000"/>
      <w:vertAlign w:val="superscript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qFormat/>
    <w:pPr>
      <w:spacing w:line="240" w:lineRule="auto"/>
    </w:p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0"/>
    <w:link w:val="af"/>
    <w:uiPriority w:val="99"/>
    <w:semiHidden/>
    <w:unhideWhenUsed/>
    <w:qFormat/>
    <w:pPr>
      <w:spacing w:after="0" w:line="240" w:lineRule="auto"/>
    </w:pPr>
  </w:style>
  <w:style w:type="paragraph" w:styleId="af0">
    <w:name w:val="header"/>
    <w:basedOn w:val="a0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f2">
    <w:name w:val="footer"/>
    <w:basedOn w:val="a0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vertAlign w:val="baseline"/>
      <w:lang w:eastAsia="ru-RU"/>
    </w:rPr>
  </w:style>
  <w:style w:type="table" w:styleId="af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лабая ссылка1"/>
    <w:basedOn w:val="a1"/>
    <w:uiPriority w:val="31"/>
    <w:qFormat/>
    <w:rPr>
      <w:rFonts w:ascii="Times New Roman" w:hAnsi="Times New Roman"/>
      <w:smallCaps/>
      <w:color w:val="595959" w:themeColor="text1" w:themeTint="A6"/>
      <w:sz w:val="24"/>
    </w:rPr>
  </w:style>
  <w:style w:type="paragraph" w:customStyle="1" w:styleId="roman2">
    <w:name w:val="roman 2"/>
    <w:basedOn w:val="a0"/>
    <w:qFormat/>
    <w:pPr>
      <w:numPr>
        <w:numId w:val="2"/>
      </w:numPr>
      <w:spacing w:after="140" w:line="290" w:lineRule="auto"/>
      <w:jc w:val="both"/>
      <w:outlineLvl w:val="1"/>
    </w:pPr>
    <w:rPr>
      <w:rFonts w:ascii="Arial" w:eastAsia="Times New Roman" w:hAnsi="Arial" w:cs="Times New Roman"/>
      <w:color w:val="auto"/>
      <w:kern w:val="20"/>
      <w:vertAlign w:val="baseline"/>
      <w:lang w:eastAsia="en-GB"/>
    </w:rPr>
  </w:style>
  <w:style w:type="table" w:customStyle="1" w:styleId="2">
    <w:name w:val="Сетка таблицы2"/>
    <w:basedOn w:val="a2"/>
    <w:uiPriority w:val="39"/>
    <w:qFormat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basedOn w:val="a1"/>
    <w:link w:val="af0"/>
    <w:uiPriority w:val="99"/>
    <w:qFormat/>
  </w:style>
  <w:style w:type="character" w:customStyle="1" w:styleId="af3">
    <w:name w:val="Нижний колонтитул Знак"/>
    <w:basedOn w:val="a1"/>
    <w:link w:val="af2"/>
    <w:uiPriority w:val="99"/>
    <w:qFormat/>
  </w:style>
  <w:style w:type="table" w:customStyle="1" w:styleId="4">
    <w:name w:val="Сетка таблицы4"/>
    <w:basedOn w:val="a2"/>
    <w:uiPriority w:val="39"/>
    <w:qFormat/>
    <w:rPr>
      <w:rFonts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екст сноски Знак"/>
    <w:basedOn w:val="a1"/>
    <w:link w:val="ae"/>
    <w:uiPriority w:val="99"/>
    <w:semiHidden/>
    <w:qFormat/>
  </w:style>
  <w:style w:type="character" w:customStyle="1" w:styleId="11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примечания Знак"/>
    <w:basedOn w:val="a1"/>
    <w:link w:val="aa"/>
    <w:uiPriority w:val="99"/>
    <w:semiHidden/>
    <w:qFormat/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Segoe UI" w:hAnsi="Segoe UI" w:cs="Segoe UI"/>
      <w:sz w:val="18"/>
      <w:szCs w:val="18"/>
    </w:rPr>
  </w:style>
  <w:style w:type="paragraph" w:styleId="af6">
    <w:name w:val="List Paragraph"/>
    <w:basedOn w:val="a0"/>
    <w:uiPriority w:val="34"/>
    <w:qFormat/>
    <w:pPr>
      <w:ind w:left="720"/>
      <w:contextualSpacing/>
    </w:pPr>
  </w:style>
  <w:style w:type="character" w:customStyle="1" w:styleId="20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Рецензия1"/>
    <w:hidden/>
    <w:uiPriority w:val="99"/>
    <w:semiHidden/>
    <w:qFormat/>
    <w:rPr>
      <w:color w:val="000000"/>
      <w:vertAlign w:val="superscrip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\Documents\&#1053;&#1072;&#1089;&#1090;&#1088;&#1072;&#1080;&#1074;&#1072;&#1077;&#1084;&#1099;&#1077;%20&#1096;&#1072;&#1073;&#1083;&#1086;&#1085;&#1099;%20Office\&#1052;&#1086;&#1081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1FD9-5A28-45A5-B533-1EA3CA0A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C:\Users\Hus\Documents\Настраиваемые шаблоны Office\Мой шаблон.dotx</Template>
  <TotalTime>78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Алхазур Тазбаев</dc:creator>
  <cp:lastModifiedBy>Scriptox Developer</cp:lastModifiedBy>
  <cp:revision>14</cp:revision>
  <cp:lastPrinted>2025-08-18T15:14:00Z</cp:lastPrinted>
  <dcterms:created xsi:type="dcterms:W3CDTF">2025-08-18T18:32:00Z</dcterms:created>
  <dcterms:modified xsi:type="dcterms:W3CDTF">2025-08-21T10:24:00Z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91E06B97800E42D9ABDD7A54CD5E6349_12</vt:lpwstr>
  </property>
</Properties>
</file>